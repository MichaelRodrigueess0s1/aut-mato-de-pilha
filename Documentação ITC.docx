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C2160B" w:rsidP="00832E00">
      <w:pPr>
        <w:pStyle w:val="Intodru"/>
        <w:spacing w:before="0" w:after="0" w:line="360" w:lineRule="auto"/>
        <w:ind w:right="6"/>
        <w:jc w:val="center"/>
        <w:rPr>
          <w:sz w:val="40"/>
        </w:rPr>
      </w:pPr>
      <w:r>
        <w:rPr>
          <w:sz w:val="40"/>
        </w:rPr>
        <w:t xml:space="preserve">    </w:t>
      </w:r>
      <w:r w:rsidR="002B1C83">
        <w:rPr>
          <w:sz w:val="40"/>
        </w:rPr>
        <w:t>Faculdade Cotemig</w:t>
      </w:r>
    </w:p>
    <w:p w:rsidR="00024371" w:rsidRDefault="00024371" w:rsidP="00024371">
      <w:pPr>
        <w:pStyle w:val="Ttulo"/>
      </w:pPr>
      <w:r>
        <w:tab/>
        <w:t>Introdução a Teoria da Computação</w:t>
      </w:r>
    </w:p>
    <w:p w:rsidR="00024371" w:rsidRPr="00024371" w:rsidRDefault="00024371" w:rsidP="00024371">
      <w:pPr>
        <w:pStyle w:val="Ttulo"/>
      </w:pPr>
      <w:r>
        <w:t xml:space="preserve">         Trabalho Prático Implementação de APD</w:t>
      </w:r>
    </w:p>
    <w:p w:rsidR="00024371" w:rsidRPr="00024371" w:rsidRDefault="00024371" w:rsidP="00024371">
      <w:r>
        <w:tab/>
      </w:r>
      <w:r>
        <w:tab/>
      </w:r>
      <w:r>
        <w:tab/>
        <w:t xml:space="preserve">                     </w:t>
      </w:r>
    </w:p>
    <w:p w:rsidR="001443A7" w:rsidRDefault="002B1C83" w:rsidP="00832E00">
      <w:pPr>
        <w:spacing w:before="0" w:after="0" w:line="360" w:lineRule="auto"/>
        <w:jc w:val="center"/>
      </w:pPr>
      <w:r>
        <w:t>Belo Horizonte, 23/05/2014</w:t>
      </w:r>
    </w:p>
    <w:p w:rsidR="002B1C83" w:rsidRDefault="002B1C83" w:rsidP="00832E00">
      <w:pPr>
        <w:spacing w:before="0" w:after="0" w:line="360" w:lineRule="auto"/>
        <w:jc w:val="center"/>
      </w:pPr>
    </w:p>
    <w:p w:rsidR="002B1C83" w:rsidRDefault="002B1C83" w:rsidP="00832E00">
      <w:pPr>
        <w:spacing w:before="0" w:after="0" w:line="360" w:lineRule="auto"/>
        <w:jc w:val="center"/>
      </w:pPr>
    </w:p>
    <w:p w:rsidR="002B1C83" w:rsidRDefault="002B1C83" w:rsidP="00832E00">
      <w:pPr>
        <w:spacing w:before="0" w:after="0" w:line="360" w:lineRule="auto"/>
        <w:jc w:val="center"/>
      </w:pPr>
    </w:p>
    <w:p w:rsidR="002B1C83" w:rsidRDefault="002B1C83" w:rsidP="00832E00">
      <w:pPr>
        <w:spacing w:before="0" w:after="0" w:line="360" w:lineRule="auto"/>
        <w:jc w:val="center"/>
      </w:pPr>
      <w:r>
        <w:t>Michael Douglas Rodrigues</w:t>
      </w:r>
    </w:p>
    <w:p w:rsidR="002B1C83" w:rsidRDefault="002B1C83" w:rsidP="00832E00">
      <w:pPr>
        <w:spacing w:before="0" w:after="0" w:line="360" w:lineRule="auto"/>
        <w:jc w:val="center"/>
      </w:pPr>
      <w:r>
        <w:t>Mateus Barros</w:t>
      </w:r>
    </w:p>
    <w:p w:rsidR="002B1C83" w:rsidRDefault="002B1C83" w:rsidP="00832E00">
      <w:pPr>
        <w:spacing w:before="0" w:after="0" w:line="360" w:lineRule="auto"/>
        <w:jc w:val="center"/>
      </w:pPr>
      <w:r>
        <w:t xml:space="preserve">Renato </w:t>
      </w:r>
      <w:proofErr w:type="spellStart"/>
      <w:r w:rsidR="002F37BB">
        <w:t>Renato</w:t>
      </w:r>
      <w:proofErr w:type="spellEnd"/>
      <w:r w:rsidR="002F37BB">
        <w:t xml:space="preserve"> </w:t>
      </w:r>
      <w:proofErr w:type="spellStart"/>
      <w:r w:rsidR="002F37BB">
        <w:t>Joncew</w:t>
      </w:r>
      <w:proofErr w:type="spellEnd"/>
    </w:p>
    <w:p w:rsidR="002B1C83" w:rsidRPr="002B1C83" w:rsidRDefault="002B1C83" w:rsidP="00832E00">
      <w:pPr>
        <w:spacing w:before="0" w:after="0" w:line="360" w:lineRule="auto"/>
        <w:jc w:val="center"/>
        <w:rPr>
          <w:u w:val="single"/>
        </w:rPr>
      </w:pPr>
      <w:r>
        <w:t xml:space="preserve">Rodrigo </w:t>
      </w:r>
      <w:r w:rsidRPr="002B1C83">
        <w:t>Alcântara</w:t>
      </w:r>
    </w:p>
    <w:p w:rsidR="0026327C" w:rsidRPr="00AD1A33" w:rsidRDefault="001443A7" w:rsidP="000A28AB">
      <w:pPr>
        <w:pStyle w:val="Ttulo"/>
        <w:spacing w:before="0" w:after="0" w:line="360" w:lineRule="auto"/>
        <w:jc w:val="left"/>
      </w:pPr>
      <w:r w:rsidRPr="00596E47">
        <w:br w:type="page"/>
      </w:r>
    </w:p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251CA8" w:rsidRPr="00AD1A33" w:rsidRDefault="00251CA8" w:rsidP="00251CA8"/>
    <w:p w:rsidR="007D768C" w:rsidRPr="001443A7" w:rsidRDefault="001443A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  <w:r w:rsidRPr="001443A7">
        <w:rPr>
          <w:sz w:val="28"/>
          <w:szCs w:val="28"/>
        </w:rPr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0" w:name="_Toc390225017"/>
    <w:bookmarkStart w:id="1" w:name="_Toc390225351"/>
    <w:p w:rsidR="006028F5" w:rsidRDefault="00007294" w:rsidP="00832E00">
      <w:pPr>
        <w:pStyle w:val="Sumrio1"/>
        <w:tabs>
          <w:tab w:val="left" w:pos="720"/>
        </w:tabs>
        <w:spacing w:before="0" w:after="0" w:line="360" w:lineRule="auto"/>
        <w:rPr>
          <w:noProof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6028F5">
        <w:rPr>
          <w:noProof/>
        </w:rPr>
        <w:t>1.</w:t>
      </w:r>
      <w:r w:rsidR="006028F5">
        <w:rPr>
          <w:noProof/>
          <w:szCs w:val="24"/>
        </w:rPr>
        <w:tab/>
      </w:r>
      <w:r w:rsidR="006028F5">
        <w:rPr>
          <w:noProof/>
        </w:rPr>
        <w:t>Introdução</w:t>
      </w:r>
      <w:r w:rsidR="006028F5">
        <w:rPr>
          <w:noProof/>
        </w:rPr>
        <w:tab/>
      </w:r>
      <w:r w:rsidR="00C2160B">
        <w:rPr>
          <w:noProof/>
        </w:rPr>
        <w:t>......</w:t>
      </w:r>
      <w:r w:rsidR="00021B6C">
        <w:rPr>
          <w:noProof/>
        </w:rPr>
        <w:t>...</w:t>
      </w:r>
      <w:r w:rsidR="006028F5"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 w:rsidR="006028F5">
        <w:rPr>
          <w:noProof/>
        </w:rPr>
      </w:r>
      <w:r w:rsidR="006028F5">
        <w:rPr>
          <w:noProof/>
        </w:rPr>
        <w:fldChar w:fldCharType="separate"/>
      </w:r>
      <w:r w:rsidR="002F37BB">
        <w:rPr>
          <w:noProof/>
        </w:rPr>
        <w:t>3</w:t>
      </w:r>
      <w:r w:rsidR="006028F5">
        <w:rPr>
          <w:noProof/>
        </w:rPr>
        <w:fldChar w:fldCharType="end"/>
      </w:r>
    </w:p>
    <w:p w:rsidR="00021B6C" w:rsidRPr="00021B6C" w:rsidRDefault="00C2160B" w:rsidP="00021B6C">
      <w:r>
        <w:t>2.</w:t>
      </w:r>
      <w:r w:rsidR="00021B6C">
        <w:t xml:space="preserve">       </w:t>
      </w:r>
      <w:r>
        <w:t xml:space="preserve">  Objetivo....</w:t>
      </w:r>
      <w:r w:rsidR="00021B6C">
        <w:t>..................................................................</w:t>
      </w:r>
      <w:r>
        <w:t>.</w:t>
      </w:r>
      <w:r w:rsidR="00021B6C">
        <w:t>.........</w:t>
      </w:r>
      <w:r>
        <w:t>...............................</w:t>
      </w:r>
      <w:r w:rsidR="007849A3">
        <w:t>4</w:t>
      </w:r>
    </w:p>
    <w:p w:rsidR="006028F5" w:rsidRDefault="00C2160B" w:rsidP="00021B6C">
      <w:pPr>
        <w:pStyle w:val="Sumrio1"/>
        <w:tabs>
          <w:tab w:val="left" w:pos="720"/>
        </w:tabs>
        <w:spacing w:before="0" w:after="0" w:line="360" w:lineRule="auto"/>
        <w:rPr>
          <w:noProof/>
        </w:rPr>
      </w:pPr>
      <w:r>
        <w:rPr>
          <w:noProof/>
        </w:rPr>
        <w:t>3</w:t>
      </w:r>
      <w:r w:rsidR="006028F5">
        <w:rPr>
          <w:noProof/>
        </w:rPr>
        <w:t>.</w:t>
      </w:r>
      <w:r w:rsidR="006028F5">
        <w:rPr>
          <w:noProof/>
          <w:szCs w:val="24"/>
        </w:rPr>
        <w:tab/>
      </w:r>
      <w:r>
        <w:rPr>
          <w:noProof/>
        </w:rPr>
        <w:t>A</w:t>
      </w:r>
      <w:r w:rsidR="00021B6C">
        <w:rPr>
          <w:noProof/>
        </w:rPr>
        <w:t>mbiente</w:t>
      </w:r>
      <w:r>
        <w:rPr>
          <w:noProof/>
        </w:rPr>
        <w:t xml:space="preserve"> utilizado para desenvolvimento e testes.........</w:t>
      </w:r>
      <w:r w:rsidR="00021B6C">
        <w:rPr>
          <w:noProof/>
        </w:rPr>
        <w:t>....</w:t>
      </w:r>
      <w:r>
        <w:rPr>
          <w:noProof/>
        </w:rPr>
        <w:t>...............................</w:t>
      </w:r>
      <w:r w:rsidR="00021B6C">
        <w:rPr>
          <w:noProof/>
        </w:rPr>
        <w:t>.4</w:t>
      </w:r>
    </w:p>
    <w:p w:rsidR="00021B6C" w:rsidRDefault="00C2160B" w:rsidP="00021B6C">
      <w:r>
        <w:t>4</w:t>
      </w:r>
      <w:r w:rsidR="00021B6C">
        <w:t xml:space="preserve">.        </w:t>
      </w:r>
      <w:r>
        <w:t xml:space="preserve"> </w:t>
      </w:r>
      <w:r w:rsidR="00021B6C">
        <w:t>Estrutura de dados utilizados..............................................</w:t>
      </w:r>
      <w:r>
        <w:t>...............................</w:t>
      </w:r>
      <w:r w:rsidR="00021B6C">
        <w:t xml:space="preserve">..4 </w:t>
      </w:r>
    </w:p>
    <w:p w:rsidR="00021B6C" w:rsidRDefault="00021B6C" w:rsidP="00021B6C">
      <w:r>
        <w:t xml:space="preserve">4.        </w:t>
      </w:r>
      <w:r w:rsidR="00C2160B">
        <w:t xml:space="preserve"> </w:t>
      </w:r>
      <w:r>
        <w:t>Código fonte......................................................................</w:t>
      </w:r>
      <w:r w:rsidR="00C2160B">
        <w:t>...............................</w:t>
      </w:r>
      <w:r>
        <w:t>...4</w:t>
      </w:r>
    </w:p>
    <w:p w:rsidR="00021B6C" w:rsidRDefault="00021B6C" w:rsidP="00021B6C">
      <w:r>
        <w:t xml:space="preserve">5.     </w:t>
      </w:r>
      <w:r w:rsidR="00C2160B">
        <w:t xml:space="preserve"> </w:t>
      </w:r>
      <w:r>
        <w:t xml:space="preserve">  </w:t>
      </w:r>
      <w:r w:rsidR="00C2160B">
        <w:t xml:space="preserve"> </w:t>
      </w:r>
      <w:r>
        <w:t>Manual de utilização do pro</w:t>
      </w:r>
      <w:r w:rsidR="00C2160B">
        <w:t>grama......</w:t>
      </w:r>
      <w:r>
        <w:t>.............................</w:t>
      </w:r>
      <w:r w:rsidR="00C2160B">
        <w:t>...............................</w:t>
      </w:r>
      <w:r>
        <w:t>....5</w:t>
      </w:r>
    </w:p>
    <w:p w:rsidR="00021B6C" w:rsidRPr="00021B6C" w:rsidRDefault="00021B6C" w:rsidP="00021B6C">
      <w:r>
        <w:t xml:space="preserve">6.      </w:t>
      </w:r>
      <w:r w:rsidR="00C2160B">
        <w:t xml:space="preserve">  </w:t>
      </w:r>
      <w:r w:rsidR="00297965">
        <w:t>Testes realizados...............</w:t>
      </w:r>
      <w:r w:rsidR="00C2160B">
        <w:t>..</w:t>
      </w:r>
      <w:r>
        <w:t>..................................................</w:t>
      </w:r>
      <w:r w:rsidR="00C2160B">
        <w:t>..........................</w:t>
      </w:r>
      <w:r w:rsidR="00297965">
        <w:t>...</w:t>
      </w:r>
      <w:r>
        <w:t>.</w:t>
      </w:r>
      <w:r w:rsidR="00297965" w:rsidRPr="00297965">
        <w:t>11</w:t>
      </w:r>
    </w:p>
    <w:p w:rsidR="001443A7" w:rsidRDefault="00007294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F5186D" w:rsidRDefault="007D768C" w:rsidP="000A28AB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2" w:name="_Toc119213812"/>
      <w:bookmarkEnd w:id="0"/>
      <w:bookmarkEnd w:id="1"/>
      <w:r w:rsidRPr="001443A7">
        <w:rPr>
          <w:sz w:val="28"/>
          <w:szCs w:val="28"/>
        </w:rPr>
        <w:t>Introdução</w:t>
      </w:r>
      <w:bookmarkEnd w:id="2"/>
      <w:r w:rsidRPr="001443A7">
        <w:rPr>
          <w:sz w:val="28"/>
          <w:szCs w:val="28"/>
        </w:rPr>
        <w:t xml:space="preserve"> </w:t>
      </w:r>
    </w:p>
    <w:p w:rsidR="00C2160B" w:rsidRDefault="00C2160B" w:rsidP="00C2160B">
      <w:r>
        <w:t>Este trabalho consiste em implementar um simulador de Autômato de Pilha(AP), onde o usuário poderá construir um autômato de pilha e simular seu funcionam</w:t>
      </w:r>
      <w:r w:rsidR="00C70ECA">
        <w:t xml:space="preserve">ento com uma palavra de entrada, </w:t>
      </w:r>
      <w:r w:rsidR="00CE625B">
        <w:t>A segunda etapa</w:t>
      </w:r>
      <w:r w:rsidR="00C70ECA">
        <w:t xml:space="preserve"> foi </w:t>
      </w:r>
      <w:r w:rsidR="00CE625B">
        <w:t xml:space="preserve">implementar dentro do simulador </w:t>
      </w:r>
      <w:r w:rsidR="00C70ECA">
        <w:t>um modelo de APD com as seguintes definições:</w:t>
      </w:r>
    </w:p>
    <w:p w:rsidR="00C70ECA" w:rsidRDefault="00C70ECA" w:rsidP="00C2160B"/>
    <w:p w:rsidR="00C70ECA" w:rsidRDefault="00C70ECA" w:rsidP="00C70ECA">
      <w:r w:rsidRPr="00C70ECA">
        <w:rPr>
          <w:b/>
        </w:rPr>
        <w:t>Notação</w:t>
      </w:r>
      <w:r>
        <w:t>:</w:t>
      </w:r>
    </w:p>
    <w:p w:rsidR="00C70ECA" w:rsidRDefault="00C70ECA" w:rsidP="00C70ECA">
      <w:r>
        <w:t>[] Significa 0 ou mais vezes</w:t>
      </w:r>
    </w:p>
    <w:p w:rsidR="00C70ECA" w:rsidRDefault="00C70ECA" w:rsidP="00C70ECA">
      <w:r>
        <w:t>{} Significa 1 ou mais vezes</w:t>
      </w:r>
    </w:p>
    <w:p w:rsidR="00C70ECA" w:rsidRDefault="00CE625B" w:rsidP="00C70ECA">
      <w:r>
        <w:t xml:space="preserve">&lt;&gt; </w:t>
      </w:r>
      <w:r w:rsidR="00C70ECA">
        <w:t>Significa “Opcionalmente”</w:t>
      </w:r>
    </w:p>
    <w:p w:rsidR="00C70ECA" w:rsidRDefault="00C70ECA" w:rsidP="00C70ECA">
      <w:r>
        <w:t>“” Um texto constante</w:t>
      </w:r>
    </w:p>
    <w:p w:rsidR="00C70ECA" w:rsidRDefault="00C70ECA" w:rsidP="00C70ECA"/>
    <w:p w:rsidR="00C70ECA" w:rsidRDefault="00C70ECA" w:rsidP="00C70ECA">
      <w:r w:rsidRPr="00C70ECA">
        <w:rPr>
          <w:b/>
        </w:rPr>
        <w:t xml:space="preserve"> Gramática</w:t>
      </w:r>
      <w:r>
        <w:t>:</w:t>
      </w:r>
    </w:p>
    <w:p w:rsidR="00C70ECA" w:rsidRDefault="00C70ECA" w:rsidP="00C70ECA">
      <w:r>
        <w:t>1)</w:t>
      </w:r>
      <w:r>
        <w:tab/>
        <w:t>Alfabeto = {0,1,2,3,4,5,6,7,8,9,</w:t>
      </w:r>
      <w:r w:rsidR="00CE625B">
        <w:t xml:space="preserve"> </w:t>
      </w:r>
      <w:r>
        <w:t>(,),</w:t>
      </w:r>
      <w:r w:rsidR="00CE625B">
        <w:t xml:space="preserve"> </w:t>
      </w:r>
      <w:r>
        <w:t>+,</w:t>
      </w:r>
      <w:r w:rsidR="00CE625B">
        <w:t xml:space="preserve"> </w:t>
      </w:r>
      <w:r>
        <w:t>-,</w:t>
      </w:r>
      <w:r w:rsidR="00CE625B">
        <w:t xml:space="preserve"> </w:t>
      </w:r>
      <w:r>
        <w:t>*,</w:t>
      </w:r>
      <w:r w:rsidR="00CE625B">
        <w:t xml:space="preserve"> </w:t>
      </w:r>
      <w:r>
        <w:t>/,</w:t>
      </w:r>
      <w:r w:rsidR="00CE625B">
        <w:t xml:space="preserve"> </w:t>
      </w:r>
      <w:proofErr w:type="gramStart"/>
      <w:r>
        <w:t>a</w:t>
      </w:r>
      <w:r w:rsidR="00CE625B">
        <w:t>,</w:t>
      </w:r>
      <w:r>
        <w:t>...</w:t>
      </w:r>
      <w:proofErr w:type="gramEnd"/>
      <w:r w:rsidR="00CE625B">
        <w:t>,</w:t>
      </w:r>
      <w:r>
        <w:t>z}</w:t>
      </w:r>
    </w:p>
    <w:p w:rsidR="00C70ECA" w:rsidRDefault="00C70ECA" w:rsidP="00C70ECA">
      <w:r>
        <w:t>2)</w:t>
      </w:r>
      <w:r>
        <w:tab/>
        <w:t xml:space="preserve">Variáveis auxiliares = {expression.,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digit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, func1}</w:t>
      </w:r>
    </w:p>
    <w:p w:rsidR="00C70ECA" w:rsidRDefault="00C70ECA" w:rsidP="00C70ECA">
      <w:r>
        <w:t>3)</w:t>
      </w:r>
      <w:r>
        <w:tab/>
        <w:t>Variável de partida = expression.</w:t>
      </w:r>
    </w:p>
    <w:p w:rsidR="00C70ECA" w:rsidRPr="00CE625B" w:rsidRDefault="00C70ECA" w:rsidP="00C70ECA"/>
    <w:p w:rsidR="00C70ECA" w:rsidRPr="002F37BB" w:rsidRDefault="00C70ECA" w:rsidP="00C70ECA">
      <w:pPr>
        <w:rPr>
          <w:b/>
          <w:lang w:val="en-US"/>
        </w:rPr>
      </w:pPr>
      <w:proofErr w:type="spellStart"/>
      <w:r w:rsidRPr="002F37BB">
        <w:rPr>
          <w:b/>
          <w:lang w:val="en-US"/>
        </w:rPr>
        <w:t>Regras</w:t>
      </w:r>
      <w:proofErr w:type="spellEnd"/>
      <w:r w:rsidRPr="002F37BB">
        <w:rPr>
          <w:b/>
          <w:lang w:val="en-US"/>
        </w:rPr>
        <w:t>:</w:t>
      </w:r>
    </w:p>
    <w:p w:rsidR="00C70ECA" w:rsidRPr="00C70ECA" w:rsidRDefault="00C70ECA" w:rsidP="00C70ECA">
      <w:pPr>
        <w:rPr>
          <w:lang w:val="en-US"/>
        </w:rPr>
      </w:pPr>
      <w:proofErr w:type="gramStart"/>
      <w:r w:rsidRPr="00C70ECA">
        <w:rPr>
          <w:lang w:val="en-US"/>
        </w:rPr>
        <w:t>expressio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: :</w:t>
      </w:r>
      <w:proofErr w:type="gramEnd"/>
      <w:r>
        <w:rPr>
          <w:lang w:val="en-US"/>
        </w:rPr>
        <w:t xml:space="preserve"> = constant | (expression</w:t>
      </w:r>
      <w:r w:rsidRPr="00C70ECA">
        <w:rPr>
          <w:lang w:val="en-US"/>
        </w:rPr>
        <w:t>) | expression. Operator expression. | function</w:t>
      </w:r>
    </w:p>
    <w:p w:rsidR="00C70ECA" w:rsidRPr="00C70ECA" w:rsidRDefault="00C70ECA" w:rsidP="00C70ECA">
      <w:pPr>
        <w:rPr>
          <w:lang w:val="en-US"/>
        </w:rPr>
      </w:pPr>
      <w:proofErr w:type="gramStart"/>
      <w:r w:rsidRPr="00C70ECA">
        <w:rPr>
          <w:lang w:val="en-US"/>
        </w:rPr>
        <w:t>constant :</w:t>
      </w:r>
      <w:proofErr w:type="gramEnd"/>
      <w:r w:rsidRPr="00C70ECA">
        <w:rPr>
          <w:lang w:val="en-US"/>
        </w:rPr>
        <w:t>: = [digit]&lt;.{digit}&gt;</w:t>
      </w:r>
    </w:p>
    <w:p w:rsidR="00C70ECA" w:rsidRPr="00C70ECA" w:rsidRDefault="00C70ECA" w:rsidP="00C70ECA">
      <w:pPr>
        <w:rPr>
          <w:lang w:val="en-US"/>
        </w:rPr>
      </w:pPr>
      <w:proofErr w:type="gramStart"/>
      <w:r>
        <w:rPr>
          <w:lang w:val="en-US"/>
        </w:rPr>
        <w:t>digit :</w:t>
      </w:r>
      <w:proofErr w:type="gramEnd"/>
      <w:r>
        <w:rPr>
          <w:lang w:val="en-US"/>
        </w:rPr>
        <w:t>:</w:t>
      </w:r>
      <w:r w:rsidRPr="00C70ECA">
        <w:rPr>
          <w:lang w:val="en-US"/>
        </w:rPr>
        <w:t>= 0|1|2|3|4|5|6|7|8|9</w:t>
      </w:r>
    </w:p>
    <w:p w:rsidR="00C70ECA" w:rsidRPr="00C70ECA" w:rsidRDefault="00C70ECA" w:rsidP="00C70ECA">
      <w:pPr>
        <w:rPr>
          <w:lang w:val="en-US"/>
        </w:rPr>
      </w:pPr>
      <w:proofErr w:type="gramStart"/>
      <w:r w:rsidRPr="00C70ECA">
        <w:rPr>
          <w:lang w:val="en-US"/>
        </w:rPr>
        <w:t>function :</w:t>
      </w:r>
      <w:proofErr w:type="gramEnd"/>
      <w:r w:rsidRPr="00C70ECA">
        <w:rPr>
          <w:lang w:val="en-US"/>
        </w:rPr>
        <w:t>: = func1(constant)</w:t>
      </w:r>
    </w:p>
    <w:p w:rsidR="00C70ECA" w:rsidRPr="00C70ECA" w:rsidRDefault="00C70ECA" w:rsidP="00C70ECA">
      <w:pPr>
        <w:rPr>
          <w:lang w:val="en-US"/>
        </w:rPr>
      </w:pPr>
      <w:proofErr w:type="gramStart"/>
      <w:r>
        <w:rPr>
          <w:lang w:val="en-US"/>
        </w:rPr>
        <w:t>func1 :</w:t>
      </w:r>
      <w:proofErr w:type="gramEnd"/>
      <w:r>
        <w:rPr>
          <w:lang w:val="en-US"/>
        </w:rPr>
        <w:t>: = “abs”| “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”| “</w:t>
      </w:r>
      <w:proofErr w:type="spellStart"/>
      <w:r>
        <w:rPr>
          <w:lang w:val="en-US"/>
        </w:rPr>
        <w:t>se</w:t>
      </w:r>
      <w:r w:rsidRPr="00C70ECA">
        <w:rPr>
          <w:lang w:val="en-US"/>
        </w:rPr>
        <w:t>n</w:t>
      </w:r>
      <w:proofErr w:type="spellEnd"/>
      <w:r w:rsidRPr="00C70ECA">
        <w:rPr>
          <w:lang w:val="en-US"/>
        </w:rPr>
        <w:t>”| “</w:t>
      </w:r>
      <w:proofErr w:type="spellStart"/>
      <w:r w:rsidRPr="00C70ECA">
        <w:rPr>
          <w:lang w:val="en-US"/>
        </w:rPr>
        <w:t>cos</w:t>
      </w:r>
      <w:proofErr w:type="spellEnd"/>
      <w:r w:rsidRPr="00C70ECA">
        <w:rPr>
          <w:lang w:val="en-US"/>
        </w:rPr>
        <w:t>”| “tan”</w:t>
      </w:r>
    </w:p>
    <w:p w:rsidR="00C70ECA" w:rsidRDefault="00C70ECA" w:rsidP="00C70ECA">
      <w:proofErr w:type="spellStart"/>
      <w:proofErr w:type="gramStart"/>
      <w:r>
        <w:t>operator</w:t>
      </w:r>
      <w:proofErr w:type="spellEnd"/>
      <w:proofErr w:type="gramEnd"/>
      <w:r>
        <w:t xml:space="preserve"> :: = +|-|/|*</w:t>
      </w:r>
    </w:p>
    <w:p w:rsidR="003843CD" w:rsidRDefault="003843CD" w:rsidP="00C2160B"/>
    <w:p w:rsidR="003843CD" w:rsidRDefault="003843CD" w:rsidP="00C2160B">
      <w:pPr>
        <w:rPr>
          <w:b/>
        </w:rPr>
      </w:pPr>
      <w:r>
        <w:t xml:space="preserve"> </w:t>
      </w:r>
      <w:r w:rsidRPr="003843CD">
        <w:rPr>
          <w:b/>
        </w:rPr>
        <w:t>Definição de APD</w:t>
      </w:r>
      <w:r>
        <w:rPr>
          <w:b/>
        </w:rPr>
        <w:t>:</w:t>
      </w:r>
    </w:p>
    <w:p w:rsidR="00C70ECA" w:rsidRDefault="003843CD" w:rsidP="00C2160B">
      <w:r>
        <w:rPr>
          <w:b/>
        </w:rPr>
        <w:t xml:space="preserve">  </w:t>
      </w:r>
      <w:r>
        <w:t>Um APD é um autômato</w:t>
      </w:r>
      <w:r w:rsidR="00C70ECA">
        <w:t xml:space="preserve"> com estados finitos e utiliza uma memória auxiliar em forma de pilha.</w:t>
      </w:r>
    </w:p>
    <w:p w:rsidR="00C70ECA" w:rsidRDefault="00C70ECA" w:rsidP="00C70ECA">
      <w:r>
        <w:t>Autômatos com pilha diferem da definição normal de máquinas de estados finitos de duas maneiras:</w:t>
      </w:r>
    </w:p>
    <w:p w:rsidR="00C70ECA" w:rsidRDefault="00C70ECA" w:rsidP="00C70ECA">
      <w:r>
        <w:t>Eles podem fazer uso da informação que está no topo da pilha para decidir qual transição deve ser efetuada;</w:t>
      </w:r>
    </w:p>
    <w:p w:rsidR="00C70ECA" w:rsidRDefault="00C70ECA" w:rsidP="00C70ECA">
      <w:r>
        <w:t>Eles podem manipular a pilha ao efetuar uma transição.</w:t>
      </w:r>
    </w:p>
    <w:p w:rsidR="00C70ECA" w:rsidRDefault="00C70ECA" w:rsidP="00C70ECA">
      <w:r>
        <w:t>Autômatos com pilha escolhem uma transição analisando o símbolo atual na cadeia de entrada, o estado atual e o topo da pilha. Autômatos com pilha adicionam a pilha como recurso auxiliar, deste modo, dado um símbolo da cadeia de entrada, o estado atual e um símbolo no topo da pilha, uma transição é selecionada.</w:t>
      </w:r>
    </w:p>
    <w:p w:rsidR="000A28AB" w:rsidRPr="000A28AB" w:rsidRDefault="000A28AB" w:rsidP="000A28AB"/>
    <w:p w:rsidR="007D768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3" w:name="_Toc30169607"/>
      <w:bookmarkStart w:id="4" w:name="_Toc31116398"/>
      <w:bookmarkStart w:id="5" w:name="_Toc119213813"/>
      <w:r>
        <w:rPr>
          <w:sz w:val="28"/>
        </w:rPr>
        <w:lastRenderedPageBreak/>
        <w:t>Objetivos</w:t>
      </w:r>
      <w:bookmarkEnd w:id="3"/>
      <w:bookmarkEnd w:id="4"/>
      <w:bookmarkEnd w:id="5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 w:rsidR="00CE625B">
        <w:t>deste documento é descrever</w:t>
      </w:r>
      <w:r w:rsidR="00A33A05">
        <w:t xml:space="preserve"> o</w:t>
      </w:r>
      <w:r w:rsidR="000A28AB">
        <w:t xml:space="preserve"> trabalho, amb</w:t>
      </w:r>
      <w:r w:rsidR="00A33A05">
        <w:t>iente utilizado para desenvolvimento</w:t>
      </w:r>
      <w:r w:rsidR="000A28AB">
        <w:t xml:space="preserve">, linguagem escolhida, manual de utilização do programa, estruturas de dados </w:t>
      </w:r>
      <w:r w:rsidR="00AD1A33">
        <w:t>utilizada</w:t>
      </w:r>
      <w:r w:rsidR="000A28AB">
        <w:t>, código fonte e testes realizados</w:t>
      </w:r>
    </w:p>
    <w:p w:rsidR="00992294" w:rsidRDefault="00992294" w:rsidP="00A74EE6">
      <w:pPr>
        <w:spacing w:before="0" w:after="0" w:line="360" w:lineRule="auto"/>
        <w:ind w:firstLine="720"/>
      </w:pPr>
    </w:p>
    <w:p w:rsidR="007D768C" w:rsidRPr="001443A7" w:rsidRDefault="000A28AB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r>
        <w:rPr>
          <w:sz w:val="28"/>
          <w:szCs w:val="28"/>
        </w:rPr>
        <w:t>Ambiente utilizado para desenvolvimento</w:t>
      </w:r>
      <w:r w:rsidR="00CE625B">
        <w:rPr>
          <w:sz w:val="28"/>
          <w:szCs w:val="28"/>
        </w:rPr>
        <w:t xml:space="preserve"> e testes</w:t>
      </w:r>
    </w:p>
    <w:p w:rsidR="007D768C" w:rsidRDefault="00992294" w:rsidP="00832E00">
      <w:pPr>
        <w:spacing w:before="0" w:after="0" w:line="360" w:lineRule="auto"/>
        <w:ind w:right="-334"/>
      </w:pPr>
      <w:r>
        <w:t>O</w:t>
      </w:r>
      <w:r w:rsidR="007D768C">
        <w:t xml:space="preserve">s recursos </w:t>
      </w:r>
      <w:r w:rsidR="000A28AB">
        <w:t>necessários para a desenvolvimento do programa</w:t>
      </w:r>
      <w:r>
        <w:t>, incluem</w:t>
      </w:r>
      <w:r w:rsidR="007D768C">
        <w:t>:</w:t>
      </w:r>
    </w:p>
    <w:p w:rsidR="000A28AB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Hardware </w:t>
      </w:r>
      <w:r w:rsidR="002D3D32">
        <w:t>–</w:t>
      </w:r>
      <w:r w:rsidR="00F40471">
        <w:t xml:space="preserve"> </w:t>
      </w:r>
      <w:r w:rsidR="002D3D32">
        <w:t>mem</w:t>
      </w:r>
      <w:r w:rsidR="000A28AB">
        <w:t>ória RAM de 2GB, HD com 320 GB</w:t>
      </w:r>
      <w:r w:rsidR="002A7A0A">
        <w:t xml:space="preserve">, Core </w:t>
      </w:r>
      <w:r w:rsidR="000A28AB">
        <w:t>I3 2.3GHz</w:t>
      </w:r>
      <w:r w:rsidR="002A7A0A">
        <w:t>,</w:t>
      </w:r>
    </w:p>
    <w:p w:rsidR="007D768C" w:rsidRDefault="000A28AB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 IDE</w:t>
      </w:r>
      <w:r w:rsidR="007D768C">
        <w:t xml:space="preserve"> </w:t>
      </w:r>
      <w:r w:rsidR="00A04846">
        <w:t>de desenvolvimento –</w:t>
      </w:r>
      <w:r>
        <w:t xml:space="preserve"> </w:t>
      </w:r>
      <w:proofErr w:type="spellStart"/>
      <w:r>
        <w:t>Netbeans</w:t>
      </w:r>
      <w:proofErr w:type="spellEnd"/>
      <w:r>
        <w:t xml:space="preserve"> 8.0, JDK 7 e JRE 7</w:t>
      </w:r>
    </w:p>
    <w:p w:rsidR="007D768C" w:rsidRDefault="007D768C" w:rsidP="000852A5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Software </w:t>
      </w:r>
      <w:r w:rsidR="000A28AB">
        <w:t xml:space="preserve">de apoio </w:t>
      </w:r>
      <w:r w:rsidR="00A04846">
        <w:t>–</w:t>
      </w:r>
      <w:proofErr w:type="spellStart"/>
      <w:r w:rsidR="000A28AB">
        <w:t>Notepad</w:t>
      </w:r>
      <w:proofErr w:type="spellEnd"/>
      <w:r w:rsidR="000A28AB">
        <w:t>++</w:t>
      </w:r>
    </w:p>
    <w:p w:rsidR="00A04846" w:rsidRDefault="00A04846" w:rsidP="000852A5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Linguagem de desenvolvimento – JAVA</w:t>
      </w:r>
    </w:p>
    <w:p w:rsidR="00A04846" w:rsidRPr="00A33A05" w:rsidRDefault="00A04846" w:rsidP="00A04846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r>
        <w:rPr>
          <w:sz w:val="28"/>
          <w:szCs w:val="28"/>
        </w:rPr>
        <w:t>Estruturas de dados utilizadas:</w:t>
      </w:r>
    </w:p>
    <w:p w:rsidR="00A04846" w:rsidRDefault="00A04846" w:rsidP="00A04846">
      <w:r>
        <w:t>As estruturas utilizadas foram as seguintes:</w:t>
      </w:r>
    </w:p>
    <w:p w:rsidR="00A04846" w:rsidRPr="00A04846" w:rsidRDefault="007849A3" w:rsidP="00A04846">
      <w:pPr>
        <w:pStyle w:val="PargrafodaLista"/>
        <w:numPr>
          <w:ilvl w:val="0"/>
          <w:numId w:val="12"/>
        </w:numPr>
      </w:pPr>
      <w:proofErr w:type="spellStart"/>
      <w:r>
        <w:t>SimpleStack</w:t>
      </w:r>
      <w:proofErr w:type="spellEnd"/>
      <w:r w:rsidR="00A04846" w:rsidRPr="00A04846">
        <w:t xml:space="preserve">: Pilha para poder armazenar as </w:t>
      </w:r>
      <w:r w:rsidR="00AD1A33" w:rsidRPr="00A04846">
        <w:t>v</w:t>
      </w:r>
      <w:r w:rsidR="00AD1A33">
        <w:t>ariáveis</w:t>
      </w:r>
      <w:r w:rsidR="00A04846">
        <w:t xml:space="preserve"> que serão empilhadas e desempilhadas</w:t>
      </w:r>
    </w:p>
    <w:p w:rsidR="00A04846" w:rsidRPr="00A04846" w:rsidRDefault="00A04846" w:rsidP="00A04846">
      <w:pPr>
        <w:pStyle w:val="PargrafodaLista"/>
        <w:numPr>
          <w:ilvl w:val="0"/>
          <w:numId w:val="12"/>
        </w:numPr>
      </w:pPr>
      <w:proofErr w:type="spellStart"/>
      <w:r w:rsidRPr="00A04846">
        <w:t>ArrayList</w:t>
      </w:r>
      <w:proofErr w:type="spellEnd"/>
      <w:r w:rsidR="00A33A05">
        <w:t>: Classe</w:t>
      </w:r>
      <w:r>
        <w:t xml:space="preserve"> </w:t>
      </w:r>
      <w:r w:rsidR="00AD1A33">
        <w:t>default</w:t>
      </w:r>
      <w:r>
        <w:t xml:space="preserve"> do JAVA para armazenar Transições e Estados.</w:t>
      </w:r>
    </w:p>
    <w:p w:rsidR="00A04846" w:rsidRPr="00A04846" w:rsidRDefault="00A04846" w:rsidP="00A04846">
      <w:pPr>
        <w:pStyle w:val="PargrafodaLista"/>
        <w:numPr>
          <w:ilvl w:val="0"/>
          <w:numId w:val="12"/>
        </w:numPr>
      </w:pPr>
      <w:proofErr w:type="spellStart"/>
      <w:r w:rsidRPr="00A04846">
        <w:t>Iterator</w:t>
      </w:r>
      <w:proofErr w:type="spellEnd"/>
      <w:r w:rsidRPr="00A04846">
        <w:t>: Estrutura para percorrer listas filas e pilhas</w:t>
      </w:r>
      <w:r>
        <w:t>.</w:t>
      </w:r>
    </w:p>
    <w:p w:rsidR="00A04846" w:rsidRPr="00A04846" w:rsidRDefault="00A04846" w:rsidP="00A04846">
      <w:pPr>
        <w:pStyle w:val="PargrafodaLista"/>
        <w:numPr>
          <w:ilvl w:val="0"/>
          <w:numId w:val="12"/>
        </w:numPr>
      </w:pPr>
      <w:proofErr w:type="spellStart"/>
      <w:r w:rsidRPr="00A04846">
        <w:t>List</w:t>
      </w:r>
      <w:proofErr w:type="spellEnd"/>
      <w:r w:rsidRPr="00A04846">
        <w:t>:  O alfabeto de entrada e o alfabeto da pilha s</w:t>
      </w:r>
      <w:r>
        <w:t xml:space="preserve">ão armazenados em uma </w:t>
      </w:r>
      <w:proofErr w:type="spellStart"/>
      <w:r>
        <w:t>List</w:t>
      </w:r>
      <w:proofErr w:type="spellEnd"/>
      <w:r>
        <w:t>.</w:t>
      </w:r>
    </w:p>
    <w:p w:rsidR="005642A3" w:rsidRDefault="007849A3" w:rsidP="00A04846">
      <w:pPr>
        <w:pStyle w:val="PargrafodaLista"/>
        <w:numPr>
          <w:ilvl w:val="0"/>
          <w:numId w:val="12"/>
        </w:numPr>
      </w:pPr>
      <w:proofErr w:type="spellStart"/>
      <w:r>
        <w:t>PriorityQueue</w:t>
      </w:r>
      <w:proofErr w:type="spellEnd"/>
      <w:r w:rsidR="00A04846">
        <w:t xml:space="preserve">: </w:t>
      </w:r>
      <w:proofErr w:type="spellStart"/>
      <w:r w:rsidR="00A04846">
        <w:t>Priority</w:t>
      </w:r>
      <w:proofErr w:type="spellEnd"/>
      <w:r w:rsidR="00A04846">
        <w:t xml:space="preserve"> </w:t>
      </w:r>
      <w:proofErr w:type="spellStart"/>
      <w:r w:rsidR="00A04846">
        <w:t>Queue</w:t>
      </w:r>
      <w:proofErr w:type="spellEnd"/>
      <w:r w:rsidR="00A04846">
        <w:t xml:space="preserve"> é uma fila de execução, foi utilizada para armazenar a palavra de entrada e para facilitar a leitura dos char. </w:t>
      </w:r>
    </w:p>
    <w:p w:rsidR="00A04846" w:rsidRDefault="00A04846" w:rsidP="00A04846"/>
    <w:p w:rsidR="00A04846" w:rsidRDefault="00A04846" w:rsidP="00A04846"/>
    <w:p w:rsidR="00A04846" w:rsidRDefault="00AD1A33" w:rsidP="006B7828">
      <w:pPr>
        <w:pStyle w:val="Ttulo1"/>
      </w:pPr>
      <w:r>
        <w:t>Código fonte</w:t>
      </w:r>
      <w:r w:rsidR="00A04846">
        <w:t>:</w:t>
      </w:r>
    </w:p>
    <w:p w:rsidR="00A04846" w:rsidRDefault="00A04846" w:rsidP="00A04846"/>
    <w:p w:rsidR="009600D2" w:rsidRDefault="009600D2" w:rsidP="00A04846">
      <w:r>
        <w:t>O código fonte foi estruturado na linguagem JAVA com conceitos de POO, foi utilizado</w:t>
      </w:r>
      <w:r w:rsidR="00A33A05">
        <w:t xml:space="preserve"> estruturas de vetores</w:t>
      </w:r>
      <w:r w:rsidR="00E639F0">
        <w:t xml:space="preserve"> para simular uma </w:t>
      </w:r>
      <w:r w:rsidR="00A33A05">
        <w:t>m</w:t>
      </w:r>
      <w:r w:rsidR="00BE5A1E">
        <w:t>atriz</w:t>
      </w:r>
      <w:r w:rsidR="00E639F0">
        <w:t xml:space="preserve"> dinâmica onde um </w:t>
      </w:r>
      <w:proofErr w:type="spellStart"/>
      <w:r w:rsidR="00E639F0">
        <w:t>array</w:t>
      </w:r>
      <w:proofErr w:type="spellEnd"/>
      <w:r w:rsidR="00E639F0">
        <w:t xml:space="preserve"> </w:t>
      </w:r>
      <w:r w:rsidR="00A33A05">
        <w:t>de estados guarda</w:t>
      </w:r>
      <w:r w:rsidR="00E639F0">
        <w:t xml:space="preserve"> os estados</w:t>
      </w:r>
      <w:r w:rsidR="00A33A05">
        <w:t xml:space="preserve"> criados</w:t>
      </w:r>
      <w:r w:rsidR="00E639F0">
        <w:t xml:space="preserve"> e dentro de cada estado h</w:t>
      </w:r>
      <w:r w:rsidR="00A33A05">
        <w:t xml:space="preserve">á um </w:t>
      </w:r>
      <w:proofErr w:type="spellStart"/>
      <w:r w:rsidR="00A33A05">
        <w:t>array</w:t>
      </w:r>
      <w:proofErr w:type="spellEnd"/>
      <w:r w:rsidR="00E639F0">
        <w:t xml:space="preserve"> de transiç</w:t>
      </w:r>
      <w:r w:rsidR="00504F85">
        <w:t>ões</w:t>
      </w:r>
      <w:r w:rsidR="00A33A05">
        <w:t>. As transições são criadas e guardada dentro do estado de origem configurado.</w:t>
      </w:r>
    </w:p>
    <w:p w:rsidR="00A33A05" w:rsidRDefault="00A33A05" w:rsidP="00A04846"/>
    <w:p w:rsidR="00E639F0" w:rsidRDefault="00E639F0" w:rsidP="00A048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BE5A1E" w:rsidTr="00A33A05">
        <w:trPr>
          <w:trHeight w:val="279"/>
        </w:trPr>
        <w:tc>
          <w:tcPr>
            <w:tcW w:w="1120" w:type="dxa"/>
          </w:tcPr>
          <w:p w:rsidR="00BE5A1E" w:rsidRDefault="00BE5A1E" w:rsidP="00A04846">
            <w:r>
              <w:t>Q1</w:t>
            </w:r>
          </w:p>
        </w:tc>
        <w:tc>
          <w:tcPr>
            <w:tcW w:w="1120" w:type="dxa"/>
          </w:tcPr>
          <w:p w:rsidR="00BE5A1E" w:rsidRDefault="00BE5A1E" w:rsidP="00A04846">
            <w:r>
              <w:t>Q2</w:t>
            </w:r>
          </w:p>
        </w:tc>
        <w:tc>
          <w:tcPr>
            <w:tcW w:w="1120" w:type="dxa"/>
          </w:tcPr>
          <w:p w:rsidR="00BE5A1E" w:rsidRDefault="00BE5A1E" w:rsidP="00A04846">
            <w:r>
              <w:t>Q3</w:t>
            </w:r>
          </w:p>
        </w:tc>
        <w:tc>
          <w:tcPr>
            <w:tcW w:w="1120" w:type="dxa"/>
          </w:tcPr>
          <w:p w:rsidR="00BE5A1E" w:rsidRDefault="00BE5A1E" w:rsidP="00A04846">
            <w:r>
              <w:t>Q4</w:t>
            </w:r>
          </w:p>
        </w:tc>
        <w:tc>
          <w:tcPr>
            <w:tcW w:w="1120" w:type="dxa"/>
          </w:tcPr>
          <w:p w:rsidR="00BE5A1E" w:rsidRDefault="00BE5A1E" w:rsidP="00A04846">
            <w:r>
              <w:t>Q5</w:t>
            </w:r>
          </w:p>
        </w:tc>
        <w:tc>
          <w:tcPr>
            <w:tcW w:w="1120" w:type="dxa"/>
          </w:tcPr>
          <w:p w:rsidR="00BE5A1E" w:rsidRDefault="00BE5A1E" w:rsidP="00A04846">
            <w:r>
              <w:t>Q6</w:t>
            </w:r>
          </w:p>
        </w:tc>
      </w:tr>
      <w:tr w:rsidR="00BE5A1E" w:rsidTr="00A33A05">
        <w:trPr>
          <w:trHeight w:val="279"/>
        </w:trPr>
        <w:tc>
          <w:tcPr>
            <w:tcW w:w="1120" w:type="dxa"/>
          </w:tcPr>
          <w:p w:rsidR="00BE5A1E" w:rsidRDefault="00BE5A1E" w:rsidP="00A04846">
            <w:r>
              <w:t>T1</w:t>
            </w:r>
          </w:p>
        </w:tc>
        <w:tc>
          <w:tcPr>
            <w:tcW w:w="1120" w:type="dxa"/>
          </w:tcPr>
          <w:p w:rsidR="00BE5A1E" w:rsidRDefault="00BE5A1E" w:rsidP="00A04846">
            <w:r>
              <w:t>T5</w:t>
            </w:r>
          </w:p>
        </w:tc>
        <w:tc>
          <w:tcPr>
            <w:tcW w:w="1120" w:type="dxa"/>
          </w:tcPr>
          <w:p w:rsidR="00BE5A1E" w:rsidRDefault="00BE5A1E" w:rsidP="00A04846">
            <w:r>
              <w:t>T7</w:t>
            </w:r>
          </w:p>
        </w:tc>
        <w:tc>
          <w:tcPr>
            <w:tcW w:w="1120" w:type="dxa"/>
          </w:tcPr>
          <w:p w:rsidR="00BE5A1E" w:rsidRDefault="00BE5A1E" w:rsidP="00A04846">
            <w:r>
              <w:t>T11</w:t>
            </w:r>
          </w:p>
        </w:tc>
        <w:tc>
          <w:tcPr>
            <w:tcW w:w="1120" w:type="dxa"/>
          </w:tcPr>
          <w:p w:rsidR="00BE5A1E" w:rsidRDefault="00BE5A1E" w:rsidP="00A04846">
            <w:r>
              <w:t>T13</w:t>
            </w:r>
          </w:p>
        </w:tc>
        <w:tc>
          <w:tcPr>
            <w:tcW w:w="1120" w:type="dxa"/>
          </w:tcPr>
          <w:p w:rsidR="00BE5A1E" w:rsidRDefault="00BE5A1E" w:rsidP="00A04846">
            <w:r>
              <w:t>T14</w:t>
            </w:r>
          </w:p>
        </w:tc>
      </w:tr>
      <w:tr w:rsidR="00BE5A1E" w:rsidTr="00A33A05">
        <w:trPr>
          <w:trHeight w:val="279"/>
        </w:trPr>
        <w:tc>
          <w:tcPr>
            <w:tcW w:w="1120" w:type="dxa"/>
          </w:tcPr>
          <w:p w:rsidR="00BE5A1E" w:rsidRDefault="00BE5A1E" w:rsidP="00A04846">
            <w:r>
              <w:t>T2</w:t>
            </w:r>
          </w:p>
        </w:tc>
        <w:tc>
          <w:tcPr>
            <w:tcW w:w="1120" w:type="dxa"/>
          </w:tcPr>
          <w:p w:rsidR="00BE5A1E" w:rsidRDefault="00BE5A1E" w:rsidP="00A04846">
            <w:r>
              <w:t>T6</w:t>
            </w:r>
          </w:p>
        </w:tc>
        <w:tc>
          <w:tcPr>
            <w:tcW w:w="1120" w:type="dxa"/>
          </w:tcPr>
          <w:p w:rsidR="00BE5A1E" w:rsidRDefault="00BE5A1E" w:rsidP="00A04846">
            <w:r>
              <w:t>T8</w:t>
            </w:r>
          </w:p>
        </w:tc>
        <w:tc>
          <w:tcPr>
            <w:tcW w:w="1120" w:type="dxa"/>
          </w:tcPr>
          <w:p w:rsidR="00BE5A1E" w:rsidRDefault="00BE5A1E" w:rsidP="00A04846">
            <w:r>
              <w:t>T12</w:t>
            </w:r>
          </w:p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A33A05" w:rsidP="00A04846">
            <w:r>
              <w:t>T15</w:t>
            </w:r>
          </w:p>
        </w:tc>
      </w:tr>
      <w:tr w:rsidR="00BE5A1E" w:rsidTr="00A33A05">
        <w:trPr>
          <w:trHeight w:val="279"/>
        </w:trPr>
        <w:tc>
          <w:tcPr>
            <w:tcW w:w="1120" w:type="dxa"/>
          </w:tcPr>
          <w:p w:rsidR="00BE5A1E" w:rsidRDefault="00BE5A1E" w:rsidP="00A04846">
            <w:r>
              <w:t>T3</w:t>
            </w:r>
          </w:p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>
            <w:r>
              <w:t>T9</w:t>
            </w:r>
          </w:p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A33A05" w:rsidP="00A04846">
            <w:r>
              <w:t>T16</w:t>
            </w:r>
          </w:p>
        </w:tc>
      </w:tr>
      <w:tr w:rsidR="00BE5A1E" w:rsidTr="00A33A05">
        <w:trPr>
          <w:trHeight w:val="290"/>
        </w:trPr>
        <w:tc>
          <w:tcPr>
            <w:tcW w:w="1120" w:type="dxa"/>
          </w:tcPr>
          <w:p w:rsidR="00BE5A1E" w:rsidRDefault="00BE5A1E" w:rsidP="00A04846">
            <w:r>
              <w:t>T4</w:t>
            </w:r>
          </w:p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A33A05" w:rsidP="00A04846">
            <w:r>
              <w:t>T17</w:t>
            </w:r>
          </w:p>
        </w:tc>
      </w:tr>
      <w:tr w:rsidR="00BE5A1E" w:rsidTr="00A33A05">
        <w:trPr>
          <w:trHeight w:val="70"/>
        </w:trPr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BE5A1E" w:rsidP="00A04846"/>
        </w:tc>
        <w:tc>
          <w:tcPr>
            <w:tcW w:w="1120" w:type="dxa"/>
          </w:tcPr>
          <w:p w:rsidR="00BE5A1E" w:rsidRDefault="00A33A05" w:rsidP="00A04846">
            <w:r>
              <w:t>T18</w:t>
            </w:r>
          </w:p>
        </w:tc>
      </w:tr>
    </w:tbl>
    <w:p w:rsidR="006B7828" w:rsidRDefault="006B7828" w:rsidP="00A04846"/>
    <w:p w:rsidR="00853D27" w:rsidRDefault="00BE5A1E" w:rsidP="00A04846">
      <w:r>
        <w:t xml:space="preserve">A Primeira linha representa o </w:t>
      </w:r>
      <w:proofErr w:type="spellStart"/>
      <w:r>
        <w:t>array</w:t>
      </w:r>
      <w:proofErr w:type="spellEnd"/>
      <w:r>
        <w:t xml:space="preserve"> de estados Q1, Q2, Q3... </w:t>
      </w:r>
      <w:r w:rsidR="00A33A05">
        <w:t xml:space="preserve">e as colunas representam o </w:t>
      </w:r>
      <w:proofErr w:type="spellStart"/>
      <w:r w:rsidR="00A33A05">
        <w:t>array</w:t>
      </w:r>
      <w:proofErr w:type="spellEnd"/>
      <w:r w:rsidR="00A33A05">
        <w:t xml:space="preserve"> de transição</w:t>
      </w:r>
      <w:r w:rsidR="00853D27">
        <w:t xml:space="preserve"> (T1, T2, T</w:t>
      </w:r>
      <w:proofErr w:type="gramStart"/>
      <w:r w:rsidR="00853D27">
        <w:t>3,...</w:t>
      </w:r>
      <w:proofErr w:type="gramEnd"/>
      <w:r w:rsidR="00853D27">
        <w:t xml:space="preserve">), </w:t>
      </w:r>
      <w:r>
        <w:t xml:space="preserve">dentro de cada Estado. </w:t>
      </w:r>
      <w:r w:rsidR="00A33A05">
        <w:t xml:space="preserve"> Ao configurar um estado, o primeiro sempre será inicial, e cabe ao usuário</w:t>
      </w:r>
      <w:r w:rsidR="00853D27">
        <w:t xml:space="preserve"> definir se este estado será final ou não. Os próximos estados não poderão ser iniciais, e é definido pelo usuário se ele será final ou não. </w:t>
      </w:r>
    </w:p>
    <w:p w:rsidR="00853D27" w:rsidRDefault="00853D27" w:rsidP="00A04846">
      <w:r>
        <w:t>Para criar as transições, primeiramente deve se definir o alfabeto de entrada e o alfabeto da pilha</w:t>
      </w:r>
      <w:r w:rsidR="001F4085">
        <w:t xml:space="preserve"> e criar os respectivos estados de origem e destino</w:t>
      </w:r>
      <w:r>
        <w:t xml:space="preserve">. </w:t>
      </w:r>
    </w:p>
    <w:p w:rsidR="00853D27" w:rsidRDefault="00853D27" w:rsidP="00A04846">
      <w:r>
        <w:t>Os símbolos do alfabeto de entrada poderá ser qualquer símbolo da tabela ASCII menos o símbolo “#” que foi escolhido para representar lambda no alfabeto da pilha. Lembrando que não pode haver símbolos repetidos e não pode haver símbolos do alfabeto da pilha no alfabeto de entrada, e vice e versa, exemplo:</w:t>
      </w:r>
    </w:p>
    <w:p w:rsidR="00853D27" w:rsidRDefault="00853D27" w:rsidP="00A04846"/>
    <w:p w:rsidR="00853D27" w:rsidRDefault="00853D27" w:rsidP="00A04846">
      <w:r>
        <w:t>Alfabeto de entrada: a, b.</w:t>
      </w:r>
    </w:p>
    <w:p w:rsidR="00853D27" w:rsidRDefault="00853D27" w:rsidP="00A04846">
      <w:r>
        <w:t>Alfabeto da pilha: x, y, #.</w:t>
      </w:r>
    </w:p>
    <w:p w:rsidR="001F4085" w:rsidRDefault="001F4085" w:rsidP="00A04846">
      <w:r>
        <w:t>Estados: Q1, Q2.</w:t>
      </w:r>
    </w:p>
    <w:p w:rsidR="001F4085" w:rsidRDefault="001F4085" w:rsidP="00A04846"/>
    <w:p w:rsidR="001F4085" w:rsidRDefault="001F4085" w:rsidP="00A04846">
      <w:r>
        <w:t>Após definir o alfabeto de entrada e o alfabeto da pilha e criar os estados de origem e destino, pode se configurar a função de transição da seguinte forma:</w:t>
      </w:r>
    </w:p>
    <w:p w:rsidR="001F4085" w:rsidRDefault="001F4085" w:rsidP="00A04846"/>
    <w:p w:rsidR="001F4085" w:rsidRDefault="001F4085" w:rsidP="00A04846">
      <w:r>
        <w:t>Símbolo: deve ser um símbolo do alfabeto de entrada.</w:t>
      </w:r>
    </w:p>
    <w:p w:rsidR="001F4085" w:rsidRDefault="001F4085" w:rsidP="00A04846">
      <w:r>
        <w:t>Estado Origem: pode ser qualquer estado criado.</w:t>
      </w:r>
    </w:p>
    <w:p w:rsidR="001F4085" w:rsidRDefault="001F4085" w:rsidP="00A04846">
      <w:r>
        <w:t>Estado Destino: pode ser qualquer estado criado.</w:t>
      </w:r>
    </w:p>
    <w:p w:rsidR="001F4085" w:rsidRDefault="001F4085" w:rsidP="00A04846">
      <w:r>
        <w:t>Desempilha: deve ser um símbolo do alfabeto da pilha.</w:t>
      </w:r>
    </w:p>
    <w:p w:rsidR="001F4085" w:rsidRDefault="001F4085" w:rsidP="00A04846">
      <w:r>
        <w:t>Empilha: deve ser um símbolo do alfabeto da pilha.</w:t>
      </w:r>
    </w:p>
    <w:p w:rsidR="001F4085" w:rsidRDefault="001F4085" w:rsidP="00A04846"/>
    <w:p w:rsidR="001F4085" w:rsidRDefault="001F4085" w:rsidP="00A04846">
      <w:r>
        <w:t>Exemplo de configuração de transição:</w:t>
      </w:r>
    </w:p>
    <w:p w:rsidR="001F4085" w:rsidRDefault="001F4085" w:rsidP="001F4085">
      <w:r>
        <w:t>Símbolo: a</w:t>
      </w:r>
    </w:p>
    <w:p w:rsidR="001F4085" w:rsidRDefault="001F4085" w:rsidP="001F4085">
      <w:r>
        <w:t>Estado Origem: Q1</w:t>
      </w:r>
    </w:p>
    <w:p w:rsidR="001F4085" w:rsidRDefault="001F4085" w:rsidP="001F4085">
      <w:r>
        <w:t>Estado Destino: Q2</w:t>
      </w:r>
    </w:p>
    <w:p w:rsidR="001F4085" w:rsidRDefault="001F4085" w:rsidP="001F4085">
      <w:r>
        <w:t>Desempilha: #</w:t>
      </w:r>
    </w:p>
    <w:p w:rsidR="001F4085" w:rsidRDefault="001F4085" w:rsidP="001F4085">
      <w:r>
        <w:t>Empilha: x</w:t>
      </w:r>
    </w:p>
    <w:p w:rsidR="001F4085" w:rsidRDefault="001F4085" w:rsidP="00A04846"/>
    <w:p w:rsidR="00BE5A1E" w:rsidRDefault="00DE337E" w:rsidP="00A04846">
      <w:r>
        <w:t>Após configurar o autômato, o usuário poder</w:t>
      </w:r>
      <w:r w:rsidR="00D75FC0">
        <w:t>á entrar com uma palavra e o programa irá verificar se está é reconhecida no autômato configurado</w:t>
      </w:r>
      <w:r>
        <w:t>.</w:t>
      </w:r>
    </w:p>
    <w:p w:rsidR="00DE337E" w:rsidRDefault="00DE337E" w:rsidP="00A04846"/>
    <w:p w:rsidR="005724EF" w:rsidRDefault="00DE337E" w:rsidP="00A04846">
      <w:r>
        <w:t xml:space="preserve"> Ao entrar com um</w:t>
      </w:r>
      <w:r w:rsidR="005724EF">
        <w:t>a palavra no simulador o teste de reconhecimento acontecerá da seguinte forma:</w:t>
      </w:r>
    </w:p>
    <w:p w:rsidR="005724EF" w:rsidRDefault="005724EF" w:rsidP="00A04846"/>
    <w:p w:rsidR="00BE5A1E" w:rsidRDefault="005724EF" w:rsidP="00A04846">
      <w:r>
        <w:t>O simulador</w:t>
      </w:r>
      <w:r w:rsidR="00BE5A1E">
        <w:t xml:space="preserve"> primeiramente procura</w:t>
      </w:r>
      <w:r>
        <w:t>rá</w:t>
      </w:r>
      <w:r w:rsidR="00BE5A1E">
        <w:t xml:space="preserve"> por um estado final, após achar o estado final ele procura</w:t>
      </w:r>
      <w:r>
        <w:t>rá</w:t>
      </w:r>
      <w:r w:rsidR="00BE5A1E">
        <w:t xml:space="preserve"> pelo estado inicial para </w:t>
      </w:r>
      <w:r>
        <w:t>começar a ler a palavra passada.</w:t>
      </w:r>
      <w:r w:rsidR="00BE5A1E">
        <w:t xml:space="preserve"> </w:t>
      </w:r>
    </w:p>
    <w:p w:rsidR="00D75FC0" w:rsidRDefault="00BE5A1E" w:rsidP="00D75FC0">
      <w:r>
        <w:t>Após achar o estado inicial, ele verifica</w:t>
      </w:r>
      <w:r w:rsidR="005724EF">
        <w:t>rá</w:t>
      </w:r>
      <w:r>
        <w:t xml:space="preserve"> dentro do estado, no </w:t>
      </w:r>
      <w:proofErr w:type="spellStart"/>
      <w:r>
        <w:t>array</w:t>
      </w:r>
      <w:proofErr w:type="spellEnd"/>
      <w:r>
        <w:t xml:space="preserve"> de transições se há alguma transição que contém o </w:t>
      </w:r>
      <w:r w:rsidR="00504F85">
        <w:t>símbolo</w:t>
      </w:r>
      <w:r>
        <w:t xml:space="preserve"> lido pela palavra, se houver</w:t>
      </w:r>
      <w:r w:rsidR="00D75FC0">
        <w:t xml:space="preserve"> ele verifica nesta transição o símbolo de desempilhar </w:t>
      </w:r>
      <w:r>
        <w:t xml:space="preserve">e verifica se este </w:t>
      </w:r>
      <w:r w:rsidR="00504F85">
        <w:t>símbolo</w:t>
      </w:r>
      <w:r w:rsidR="00D75FC0">
        <w:t xml:space="preserve"> é o topo da pilha ou é </w:t>
      </w:r>
      <w:r w:rsidR="00D75FC0">
        <w:lastRenderedPageBreak/>
        <w:t>lambda</w:t>
      </w:r>
      <w:r>
        <w:t xml:space="preserve">, após isso ele empilha o </w:t>
      </w:r>
      <w:r w:rsidR="00504F85">
        <w:t>símbolo</w:t>
      </w:r>
      <w:r w:rsidR="00D75FC0">
        <w:t xml:space="preserve"> que tem para empilhar e chama o próximo estado.</w:t>
      </w:r>
      <w:r>
        <w:t xml:space="preserve"> O mesmo proced</w:t>
      </w:r>
      <w:r w:rsidR="00D75FC0">
        <w:t>imento acontece até o simulador</w:t>
      </w:r>
      <w:r>
        <w:t xml:space="preserve"> ler a palavra por completo.</w:t>
      </w:r>
      <w:bookmarkStart w:id="6" w:name="_Toc119213820"/>
      <w:bookmarkStart w:id="7" w:name="_Toc523237677"/>
      <w:bookmarkStart w:id="8" w:name="_Toc523241049"/>
      <w:r w:rsidR="00D75FC0">
        <w:t xml:space="preserve"> Após ler a palavra ela será reconhecida se atender os seguintes critérios:</w:t>
      </w:r>
    </w:p>
    <w:p w:rsidR="00D75FC0" w:rsidRDefault="00D75FC0" w:rsidP="00D75FC0"/>
    <w:p w:rsidR="00504F85" w:rsidRDefault="00D75FC0" w:rsidP="00D75FC0">
      <w:pPr>
        <w:pStyle w:val="PargrafodaLista"/>
        <w:numPr>
          <w:ilvl w:val="0"/>
          <w:numId w:val="16"/>
        </w:numPr>
      </w:pPr>
      <w:r>
        <w:t>Parar em um estado final</w:t>
      </w:r>
    </w:p>
    <w:p w:rsidR="00D75FC0" w:rsidRDefault="00D75FC0" w:rsidP="00D75FC0">
      <w:pPr>
        <w:pStyle w:val="PargrafodaLista"/>
        <w:numPr>
          <w:ilvl w:val="0"/>
          <w:numId w:val="16"/>
        </w:numPr>
      </w:pPr>
      <w:r>
        <w:t>A pilha estiver vazia</w:t>
      </w:r>
    </w:p>
    <w:p w:rsidR="00D75FC0" w:rsidRDefault="00D75FC0" w:rsidP="00D75FC0">
      <w:pPr>
        <w:pStyle w:val="PargrafodaLista"/>
        <w:numPr>
          <w:ilvl w:val="0"/>
          <w:numId w:val="16"/>
        </w:numPr>
      </w:pPr>
      <w:r>
        <w:t>A palavra for lida por completo</w:t>
      </w:r>
    </w:p>
    <w:p w:rsidR="00D75FC0" w:rsidRDefault="00D75FC0" w:rsidP="00D75FC0"/>
    <w:p w:rsidR="00D75FC0" w:rsidRDefault="00D75FC0" w:rsidP="00D75FC0">
      <w:r>
        <w:t>Caso um desses três critérios não forem atendidos será apresentada a mensagem “Não reconhecido!”</w:t>
      </w:r>
    </w:p>
    <w:p w:rsidR="00BE5A1E" w:rsidRDefault="00BE5A1E" w:rsidP="00BE5A1E"/>
    <w:p w:rsidR="006B7828" w:rsidRDefault="006B7828" w:rsidP="00BE5A1E">
      <w:pPr>
        <w:pStyle w:val="Ttulo1"/>
      </w:pPr>
      <w:r>
        <w:t>Manual de utilização do programa.</w:t>
      </w:r>
    </w:p>
    <w:p w:rsidR="006B7828" w:rsidRPr="006B7828" w:rsidRDefault="00362AC5" w:rsidP="006B7828">
      <w:r>
        <w:rPr>
          <w:noProof/>
        </w:rPr>
        <w:drawing>
          <wp:inline distT="0" distB="0" distL="0" distR="0">
            <wp:extent cx="5400675" cy="36004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 w:rsidR="003E3ECF" w:rsidRDefault="003E3ECF" w:rsidP="000E532A">
      <w:pPr>
        <w:spacing w:before="0" w:after="0" w:line="360" w:lineRule="auto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62AC5" w:rsidRDefault="00362AC5" w:rsidP="00832E00">
      <w:pPr>
        <w:spacing w:before="0" w:after="0" w:line="360" w:lineRule="auto"/>
        <w:ind w:left="709" w:firstLine="60"/>
      </w:pPr>
    </w:p>
    <w:p w:rsidR="003E3ECF" w:rsidRDefault="006B7828" w:rsidP="00832E00">
      <w:pPr>
        <w:spacing w:before="0" w:after="0" w:line="360" w:lineRule="auto"/>
        <w:ind w:left="709" w:firstLine="60"/>
      </w:pPr>
      <w:r>
        <w:lastRenderedPageBreak/>
        <w:t xml:space="preserve">1 – </w:t>
      </w:r>
      <w:r w:rsidRPr="003E3ECF">
        <w:rPr>
          <w:b/>
        </w:rPr>
        <w:t>Botão para adicionar estados</w:t>
      </w:r>
      <w:r w:rsidR="003E3ECF">
        <w:rPr>
          <w:b/>
        </w:rPr>
        <w:t>:</w:t>
      </w:r>
      <w:r w:rsidR="003E3ECF">
        <w:t xml:space="preserve"> O</w:t>
      </w:r>
      <w:r>
        <w:t xml:space="preserve"> primeiro estado adicionado sempre será inicial e cabe ao usuário escolher se ele será final ou não.</w:t>
      </w:r>
      <w:r w:rsidR="003E3ECF">
        <w:t xml:space="preserve"> O</w:t>
      </w:r>
      <w:r>
        <w:t>s estados adicionados</w:t>
      </w:r>
      <w:r w:rsidR="003E3ECF">
        <w:t xml:space="preserve"> são nomeados com a seguinte regra: concatenação da letra “Q” + índice.</w:t>
      </w:r>
    </w:p>
    <w:p w:rsidR="003E3ECF" w:rsidRDefault="003E3ECF" w:rsidP="00832E00">
      <w:pPr>
        <w:spacing w:before="0" w:after="0" w:line="360" w:lineRule="auto"/>
        <w:ind w:left="709" w:firstLine="60"/>
      </w:pPr>
      <w:r>
        <w:rPr>
          <w:noProof/>
        </w:rPr>
        <w:drawing>
          <wp:inline distT="0" distB="0" distL="0" distR="0" wp14:anchorId="347CB7D9" wp14:editId="2FA5D5D6">
            <wp:extent cx="2590800" cy="1466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CF" w:rsidRDefault="003E3ECF" w:rsidP="00832E00">
      <w:pPr>
        <w:spacing w:before="0" w:after="0" w:line="360" w:lineRule="auto"/>
        <w:ind w:left="709" w:firstLine="60"/>
      </w:pPr>
    </w:p>
    <w:p w:rsidR="003E3ECF" w:rsidRPr="003E3ECF" w:rsidRDefault="003E3ECF" w:rsidP="003E3ECF">
      <w:pPr>
        <w:spacing w:before="0" w:after="0" w:line="360" w:lineRule="auto"/>
        <w:ind w:left="709" w:firstLine="60"/>
        <w:rPr>
          <w:color w:val="FF0000"/>
        </w:rPr>
      </w:pPr>
      <w:r>
        <w:tab/>
      </w:r>
      <w:r>
        <w:rPr>
          <w:color w:val="FF0000"/>
        </w:rPr>
        <w:t>*obs. Os estados criados</w:t>
      </w:r>
      <w:r w:rsidR="00362AC5">
        <w:rPr>
          <w:color w:val="FF0000"/>
        </w:rPr>
        <w:t xml:space="preserve"> após</w:t>
      </w:r>
      <w:r w:rsidR="002F37BB">
        <w:rPr>
          <w:color w:val="FF0000"/>
        </w:rPr>
        <w:t xml:space="preserve"> o primeiro estado não serão</w:t>
      </w:r>
      <w:r w:rsidR="00362AC5">
        <w:rPr>
          <w:color w:val="FF0000"/>
        </w:rPr>
        <w:t xml:space="preserve"> iniciais</w:t>
      </w:r>
      <w:r>
        <w:rPr>
          <w:color w:val="FF0000"/>
        </w:rPr>
        <w:t xml:space="preserve">. </w:t>
      </w:r>
    </w:p>
    <w:p w:rsidR="001443A7" w:rsidRDefault="003E3ECF" w:rsidP="00832E00">
      <w:pPr>
        <w:spacing w:before="0" w:after="0" w:line="360" w:lineRule="auto"/>
        <w:ind w:left="709" w:firstLine="60"/>
      </w:pPr>
      <w:r>
        <w:t>Após clicar em OK o programa irá perguntar se o estado criado é final.</w:t>
      </w:r>
    </w:p>
    <w:p w:rsidR="003E3ECF" w:rsidRDefault="003E3ECF" w:rsidP="00832E00">
      <w:pPr>
        <w:spacing w:before="0" w:after="0" w:line="360" w:lineRule="auto"/>
        <w:ind w:left="709" w:firstLine="60"/>
      </w:pPr>
      <w:r>
        <w:rPr>
          <w:noProof/>
        </w:rPr>
        <w:drawing>
          <wp:inline distT="0" distB="0" distL="0" distR="0">
            <wp:extent cx="2628900" cy="1485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CF" w:rsidRDefault="003E3ECF" w:rsidP="00832E00">
      <w:pPr>
        <w:spacing w:before="0" w:after="0" w:line="360" w:lineRule="auto"/>
        <w:ind w:left="709" w:firstLine="60"/>
      </w:pPr>
      <w:r>
        <w:t xml:space="preserve">Após definir se o estado criado é final ou não, será apresentado na </w:t>
      </w:r>
      <w:proofErr w:type="spellStart"/>
      <w:r>
        <w:t>Jtext</w:t>
      </w:r>
      <w:proofErr w:type="spellEnd"/>
      <w:r>
        <w:t xml:space="preserve"> as configurações do estado criado:</w:t>
      </w:r>
    </w:p>
    <w:p w:rsidR="003E3ECF" w:rsidRDefault="003E3ECF" w:rsidP="00832E00">
      <w:pPr>
        <w:spacing w:before="0" w:after="0" w:line="360" w:lineRule="auto"/>
        <w:ind w:left="709" w:firstLine="60"/>
      </w:pPr>
      <w:r>
        <w:rPr>
          <w:noProof/>
        </w:rPr>
        <w:drawing>
          <wp:inline distT="0" distB="0" distL="0" distR="0">
            <wp:extent cx="3790950" cy="1866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CF" w:rsidRDefault="003E3ECF" w:rsidP="00832E00">
      <w:pPr>
        <w:spacing w:before="0" w:after="0" w:line="360" w:lineRule="auto"/>
        <w:ind w:left="709" w:firstLine="60"/>
      </w:pPr>
    </w:p>
    <w:p w:rsidR="003E3ECF" w:rsidRDefault="003E3ECF" w:rsidP="00832E00">
      <w:pPr>
        <w:spacing w:before="0" w:after="0" w:line="360" w:lineRule="auto"/>
        <w:ind w:left="709" w:firstLine="60"/>
      </w:pPr>
    </w:p>
    <w:p w:rsidR="003E3ECF" w:rsidRDefault="003E3ECF" w:rsidP="00832E00">
      <w:pPr>
        <w:spacing w:before="0" w:after="0" w:line="360" w:lineRule="auto"/>
        <w:ind w:left="709" w:firstLine="60"/>
      </w:pPr>
      <w:r w:rsidRPr="00B978CC">
        <w:rPr>
          <w:b/>
        </w:rPr>
        <w:t>2</w:t>
      </w:r>
      <w:r>
        <w:t xml:space="preserve"> – </w:t>
      </w:r>
      <w:r w:rsidRPr="003E3ECF">
        <w:rPr>
          <w:b/>
        </w:rPr>
        <w:t>Inserir símbolos do alfabeto de entrada:</w:t>
      </w:r>
      <w:r>
        <w:rPr>
          <w:b/>
        </w:rPr>
        <w:t xml:space="preserve"> </w:t>
      </w:r>
      <w:r>
        <w:t>Para inserir os símbolos do alfabeto de entrada deve-se obedecer as seguintes regras:</w:t>
      </w:r>
    </w:p>
    <w:p w:rsidR="003E3ECF" w:rsidRDefault="003E3ECF" w:rsidP="00832E00">
      <w:pPr>
        <w:spacing w:before="0" w:after="0" w:line="360" w:lineRule="auto"/>
        <w:ind w:left="709" w:firstLine="60"/>
      </w:pPr>
    </w:p>
    <w:p w:rsidR="003E3ECF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>Será aceito somente o primeiro caractere digitado no campo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lastRenderedPageBreak/>
        <w:t>Não será aceito caractere repetido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>Não será aceito caractere que pertencer ao alfabeto da pilha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 xml:space="preserve">Não será aceito o </w:t>
      </w:r>
      <w:r w:rsidR="00BE5A1E">
        <w:t>caractere’ #</w:t>
      </w:r>
      <w:r>
        <w:t>’, pois o mesmo é utilizado para representar lambda no alfabeto da pilha.</w:t>
      </w:r>
    </w:p>
    <w:p w:rsidR="00B978CC" w:rsidRDefault="00B978CC" w:rsidP="00B978CC">
      <w:pPr>
        <w:spacing w:before="0" w:after="0" w:line="360" w:lineRule="auto"/>
      </w:pPr>
    </w:p>
    <w:p w:rsidR="00B978CC" w:rsidRDefault="00B978CC" w:rsidP="00B978CC">
      <w:pPr>
        <w:spacing w:before="0" w:after="0" w:line="360" w:lineRule="auto"/>
      </w:pPr>
      <w:r>
        <w:rPr>
          <w:noProof/>
        </w:rPr>
        <w:drawing>
          <wp:inline distT="0" distB="0" distL="0" distR="0">
            <wp:extent cx="3566160" cy="1920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CC" w:rsidRDefault="00B978CC" w:rsidP="00B978CC">
      <w:pPr>
        <w:spacing w:before="0" w:after="0" w:line="360" w:lineRule="auto"/>
      </w:pPr>
      <w:r>
        <w:t xml:space="preserve">   Após inserir o caractere desejado clique em ok, aparecerá no campo </w:t>
      </w:r>
      <w:r w:rsidRPr="00B978CC">
        <w:rPr>
          <w:b/>
        </w:rPr>
        <w:t>9</w:t>
      </w:r>
      <w:r>
        <w:t xml:space="preserve"> o seguinte texto:</w:t>
      </w:r>
    </w:p>
    <w:p w:rsidR="00B978CC" w:rsidRDefault="00B978CC" w:rsidP="00B978CC">
      <w:pPr>
        <w:spacing w:before="0" w:after="0" w:line="360" w:lineRule="auto"/>
      </w:pPr>
    </w:p>
    <w:p w:rsidR="00B978CC" w:rsidRDefault="00B978CC" w:rsidP="00B978CC">
      <w:pPr>
        <w:spacing w:before="0" w:after="0" w:line="360" w:lineRule="auto"/>
      </w:pPr>
      <w:r>
        <w:rPr>
          <w:noProof/>
        </w:rPr>
        <w:drawing>
          <wp:inline distT="0" distB="0" distL="0" distR="0">
            <wp:extent cx="3749040" cy="8229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78CC" w:rsidRDefault="00B978CC" w:rsidP="00B978CC">
      <w:pPr>
        <w:spacing w:before="0" w:after="0" w:line="360" w:lineRule="auto"/>
        <w:rPr>
          <w:b/>
        </w:rPr>
      </w:pPr>
      <w:r w:rsidRPr="00B978CC">
        <w:rPr>
          <w:b/>
        </w:rPr>
        <w:t>2.1</w:t>
      </w:r>
      <w:r>
        <w:rPr>
          <w:b/>
        </w:rPr>
        <w:t xml:space="preserve"> – Primeira exceção, inserir elemento existente no alfabeto </w:t>
      </w:r>
      <w:r w:rsidR="00BE5A1E">
        <w:rPr>
          <w:b/>
        </w:rPr>
        <w:t>da pilha</w:t>
      </w:r>
      <w:r>
        <w:rPr>
          <w:b/>
        </w:rPr>
        <w:t>:</w:t>
      </w:r>
    </w:p>
    <w:p w:rsidR="00B978CC" w:rsidRDefault="00B978CC" w:rsidP="00B978CC">
      <w:pPr>
        <w:spacing w:before="0" w:after="0" w:line="360" w:lineRule="auto"/>
        <w:rPr>
          <w:b/>
        </w:rPr>
      </w:pPr>
    </w:p>
    <w:p w:rsidR="00B978CC" w:rsidRDefault="00B978CC" w:rsidP="00B978CC">
      <w:pPr>
        <w:spacing w:before="0" w:after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474720" cy="1463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8CC">
        <w:rPr>
          <w:b/>
        </w:rPr>
        <w:t xml:space="preserve"> </w:t>
      </w:r>
    </w:p>
    <w:p w:rsidR="00B978CC" w:rsidRDefault="00B978CC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4C5471" w:rsidRDefault="004C5471" w:rsidP="00B978CC">
      <w:pPr>
        <w:spacing w:before="0" w:after="0" w:line="360" w:lineRule="auto"/>
        <w:rPr>
          <w:b/>
        </w:rPr>
      </w:pPr>
    </w:p>
    <w:p w:rsidR="00B978CC" w:rsidRDefault="00B978CC" w:rsidP="00B978CC">
      <w:pPr>
        <w:spacing w:before="0" w:after="0" w:line="360" w:lineRule="auto"/>
        <w:rPr>
          <w:b/>
        </w:rPr>
      </w:pPr>
      <w:r>
        <w:rPr>
          <w:b/>
        </w:rPr>
        <w:lastRenderedPageBreak/>
        <w:t>2.2 Segunda exceç</w:t>
      </w:r>
      <w:r w:rsidR="006128FE">
        <w:rPr>
          <w:b/>
        </w:rPr>
        <w:t>ão, inserir elementos repetidos</w:t>
      </w:r>
      <w:r>
        <w:rPr>
          <w:b/>
        </w:rPr>
        <w:t>:</w:t>
      </w:r>
    </w:p>
    <w:p w:rsidR="00B978CC" w:rsidRDefault="00B978CC" w:rsidP="00B978CC">
      <w:pPr>
        <w:spacing w:before="0" w:after="0" w:line="360" w:lineRule="auto"/>
        <w:rPr>
          <w:b/>
        </w:rPr>
      </w:pPr>
    </w:p>
    <w:p w:rsidR="00B978CC" w:rsidRPr="00B978CC" w:rsidRDefault="00B978CC" w:rsidP="00B978CC">
      <w:pPr>
        <w:spacing w:before="0" w:after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206240" cy="14630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CC" w:rsidRDefault="00B978CC" w:rsidP="00B978CC">
      <w:pPr>
        <w:spacing w:before="0" w:after="0" w:line="360" w:lineRule="auto"/>
      </w:pPr>
    </w:p>
    <w:p w:rsidR="00B978CC" w:rsidRDefault="00B978CC" w:rsidP="00B978CC">
      <w:pPr>
        <w:spacing w:before="0" w:after="0" w:line="360" w:lineRule="auto"/>
      </w:pPr>
    </w:p>
    <w:p w:rsidR="00B978CC" w:rsidRDefault="00B978CC" w:rsidP="00B978CC">
      <w:pPr>
        <w:spacing w:before="0" w:after="0" w:line="360" w:lineRule="auto"/>
        <w:ind w:left="709" w:firstLine="60"/>
      </w:pPr>
      <w:r>
        <w:rPr>
          <w:b/>
        </w:rPr>
        <w:t xml:space="preserve">3 – Inserir elementos no alfabeto da pilha: </w:t>
      </w:r>
      <w:r>
        <w:t>Para inserir os símbolos do alfabeto da pilha deve-se obedecer as seguintes regras:</w:t>
      </w:r>
    </w:p>
    <w:p w:rsidR="00B978CC" w:rsidRDefault="00B978CC" w:rsidP="00B978CC">
      <w:pPr>
        <w:spacing w:before="0" w:after="0" w:line="360" w:lineRule="auto"/>
        <w:ind w:left="709" w:firstLine="60"/>
      </w:pP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>Será aceito somente o primeiro caractere digitado no campo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>Não será aceito caractere repetido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>Não será aceito caractere que pertencer ao alfabeto da pilha</w:t>
      </w:r>
    </w:p>
    <w:p w:rsidR="00B978CC" w:rsidRDefault="00B978CC" w:rsidP="00B978CC">
      <w:pPr>
        <w:pStyle w:val="PargrafodaLista"/>
        <w:numPr>
          <w:ilvl w:val="0"/>
          <w:numId w:val="13"/>
        </w:numPr>
        <w:spacing w:before="0" w:after="0" w:line="360" w:lineRule="auto"/>
      </w:pPr>
      <w:r>
        <w:t xml:space="preserve">Se quiser representar lambda, favor inserir o </w:t>
      </w:r>
      <w:r w:rsidR="00BE5A1E">
        <w:t>caractere’ #</w:t>
      </w:r>
      <w:r>
        <w:t>’.</w:t>
      </w:r>
    </w:p>
    <w:p w:rsidR="00B978CC" w:rsidRDefault="00B978CC" w:rsidP="00B978CC">
      <w:pPr>
        <w:spacing w:before="0" w:after="0" w:line="360" w:lineRule="auto"/>
        <w:rPr>
          <w:b/>
        </w:rPr>
      </w:pPr>
    </w:p>
    <w:p w:rsidR="00B978CC" w:rsidRPr="00B978CC" w:rsidRDefault="00B978CC" w:rsidP="00B978CC">
      <w:pPr>
        <w:spacing w:before="0" w:after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38550" cy="2066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CC" w:rsidRDefault="002945CA" w:rsidP="00B978CC">
      <w:pPr>
        <w:spacing w:before="0" w:after="0" w:line="360" w:lineRule="auto"/>
        <w:rPr>
          <w:color w:val="FF0000"/>
        </w:rPr>
      </w:pPr>
      <w:r>
        <w:rPr>
          <w:color w:val="FF0000"/>
        </w:rPr>
        <w:t xml:space="preserve">*obs. </w:t>
      </w:r>
      <w:r w:rsidR="002F37BB">
        <w:rPr>
          <w:color w:val="FF0000"/>
        </w:rPr>
        <w:t>N</w:t>
      </w:r>
      <w:r>
        <w:rPr>
          <w:color w:val="FF0000"/>
        </w:rPr>
        <w:t>ão serão aceitos caracteres do alfabeto de entrada e não serão aceitos caracteres repetidos.</w:t>
      </w:r>
    </w:p>
    <w:p w:rsidR="002945CA" w:rsidRDefault="002945CA" w:rsidP="00B978CC">
      <w:pPr>
        <w:spacing w:before="0" w:after="0" w:line="360" w:lineRule="auto"/>
        <w:rPr>
          <w:color w:val="FF0000"/>
        </w:rPr>
      </w:pPr>
    </w:p>
    <w:p w:rsidR="002945CA" w:rsidRDefault="002945CA" w:rsidP="00B978CC">
      <w:pPr>
        <w:spacing w:before="0" w:after="0" w:line="360" w:lineRule="auto"/>
      </w:pPr>
      <w:r>
        <w:t xml:space="preserve">Após inserir o caractere desejado será exibido no campo </w:t>
      </w:r>
      <w:r w:rsidRPr="002945CA">
        <w:rPr>
          <w:b/>
        </w:rPr>
        <w:t>9</w:t>
      </w:r>
      <w:r>
        <w:rPr>
          <w:b/>
        </w:rPr>
        <w:t xml:space="preserve"> </w:t>
      </w:r>
      <w:r>
        <w:t>o seguinte texto:</w:t>
      </w:r>
    </w:p>
    <w:p w:rsidR="002945CA" w:rsidRPr="002945CA" w:rsidRDefault="002945CA" w:rsidP="00B978CC">
      <w:pPr>
        <w:spacing w:before="0" w:after="0" w:line="360" w:lineRule="auto"/>
        <w:rPr>
          <w:u w:val="single"/>
        </w:rPr>
      </w:pPr>
    </w:p>
    <w:p w:rsidR="002945CA" w:rsidRPr="002945CA" w:rsidRDefault="002945CA" w:rsidP="00B978CC">
      <w:pPr>
        <w:spacing w:before="0" w:after="0" w:line="360" w:lineRule="auto"/>
      </w:pPr>
      <w:r>
        <w:rPr>
          <w:noProof/>
        </w:rPr>
        <w:drawing>
          <wp:inline distT="0" distB="0" distL="0" distR="0">
            <wp:extent cx="3619500" cy="342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CA" w:rsidRDefault="002945CA" w:rsidP="00B978CC">
      <w:pPr>
        <w:spacing w:before="0" w:after="0" w:line="360" w:lineRule="auto"/>
        <w:rPr>
          <w:color w:val="FF0000"/>
        </w:rPr>
      </w:pPr>
    </w:p>
    <w:p w:rsidR="002945CA" w:rsidRDefault="002945CA" w:rsidP="00B978CC">
      <w:pPr>
        <w:spacing w:before="0" w:after="0" w:line="360" w:lineRule="auto"/>
        <w:rPr>
          <w:b/>
        </w:rPr>
      </w:pPr>
      <w:r w:rsidRPr="002945CA">
        <w:rPr>
          <w:b/>
        </w:rPr>
        <w:lastRenderedPageBreak/>
        <w:t>4</w:t>
      </w:r>
      <w:r>
        <w:rPr>
          <w:b/>
        </w:rPr>
        <w:t xml:space="preserve"> – Adicionar transições </w:t>
      </w:r>
    </w:p>
    <w:p w:rsidR="002945CA" w:rsidRDefault="002945CA" w:rsidP="00B978CC">
      <w:pPr>
        <w:spacing w:before="0" w:after="0" w:line="360" w:lineRule="auto"/>
        <w:rPr>
          <w:b/>
        </w:rPr>
      </w:pPr>
    </w:p>
    <w:p w:rsidR="002945CA" w:rsidRDefault="002945CA" w:rsidP="00B978CC">
      <w:pPr>
        <w:spacing w:before="0" w:after="0" w:line="360" w:lineRule="auto"/>
      </w:pPr>
      <w:r>
        <w:t>Para adicionar transições ao autômato, devemos informar o símbolo, o estado de origem, o estado destino, empilha e desempilha. Devem ser obedecidas as seguintes regras:</w:t>
      </w:r>
    </w:p>
    <w:p w:rsidR="002945CA" w:rsidRDefault="002945CA" w:rsidP="002945CA">
      <w:pPr>
        <w:pStyle w:val="PargrafodaLista"/>
        <w:numPr>
          <w:ilvl w:val="0"/>
          <w:numId w:val="14"/>
        </w:numPr>
        <w:spacing w:before="0" w:after="0" w:line="360" w:lineRule="auto"/>
      </w:pPr>
      <w:r>
        <w:t>Só serão aceitos no campo símbolo caracteres inseridos no alfabeto de entrada.</w:t>
      </w:r>
    </w:p>
    <w:p w:rsidR="002945CA" w:rsidRDefault="002945CA" w:rsidP="002945CA">
      <w:pPr>
        <w:pStyle w:val="PargrafodaLista"/>
        <w:numPr>
          <w:ilvl w:val="0"/>
          <w:numId w:val="14"/>
        </w:numPr>
        <w:spacing w:before="0" w:after="0" w:line="360" w:lineRule="auto"/>
      </w:pPr>
      <w:r>
        <w:t>Os estados de origem devem existir, e para ser inserido devem seguir o seguinte modelo: letra ‘Q’ maiúscula seguido do número índice, exemplo: Q1, Q2, Q3 Q4 etc.</w:t>
      </w:r>
    </w:p>
    <w:p w:rsidR="002945CA" w:rsidRDefault="002945CA" w:rsidP="002945CA">
      <w:pPr>
        <w:pStyle w:val="PargrafodaLista"/>
        <w:numPr>
          <w:ilvl w:val="0"/>
          <w:numId w:val="14"/>
        </w:numPr>
        <w:spacing w:before="0" w:after="0" w:line="360" w:lineRule="auto"/>
      </w:pPr>
      <w:r>
        <w:t>Só serão aceitos no campo empilha e desempilha caracteres inseridos no alfabeto da pilha, para inserir lambda use o caractere ‘#’, lembrando que o mesmo deve ser inserido no alfabeto da pilha.</w:t>
      </w:r>
    </w:p>
    <w:p w:rsidR="002945CA" w:rsidRDefault="002945CA" w:rsidP="002945CA">
      <w:pPr>
        <w:pStyle w:val="PargrafodaLista"/>
        <w:spacing w:before="0" w:after="0" w:line="360" w:lineRule="auto"/>
      </w:pPr>
    </w:p>
    <w:p w:rsidR="002945CA" w:rsidRDefault="002945CA" w:rsidP="002945CA">
      <w:pPr>
        <w:pStyle w:val="PargrafodaLista"/>
        <w:spacing w:before="0" w:after="0" w:line="360" w:lineRule="auto"/>
      </w:pPr>
      <w:r>
        <w:t>Após obedecer as seguintes regras clique em adicionar transição, ela será inserida e aparecerá a seguinte mensagem:</w:t>
      </w:r>
    </w:p>
    <w:p w:rsidR="002945CA" w:rsidRDefault="002945CA" w:rsidP="002945CA">
      <w:pPr>
        <w:pStyle w:val="PargrafodaLista"/>
        <w:spacing w:before="0" w:after="0" w:line="360" w:lineRule="auto"/>
      </w:pPr>
      <w:r>
        <w:rPr>
          <w:noProof/>
        </w:rPr>
        <w:drawing>
          <wp:inline distT="0" distB="0" distL="0" distR="0">
            <wp:extent cx="2800350" cy="1466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FE" w:rsidRDefault="006128FE" w:rsidP="002945CA">
      <w:pPr>
        <w:pStyle w:val="PargrafodaLista"/>
        <w:spacing w:before="0" w:after="0" w:line="360" w:lineRule="auto"/>
      </w:pPr>
    </w:p>
    <w:p w:rsidR="006128FE" w:rsidRDefault="006128FE" w:rsidP="002945CA">
      <w:pPr>
        <w:pStyle w:val="PargrafodaLista"/>
        <w:spacing w:before="0" w:after="0" w:line="360" w:lineRule="auto"/>
        <w:rPr>
          <w:b/>
        </w:rPr>
      </w:pPr>
      <w:r w:rsidRPr="006128FE">
        <w:rPr>
          <w:b/>
        </w:rPr>
        <w:t>4.1</w:t>
      </w:r>
      <w:r>
        <w:rPr>
          <w:b/>
        </w:rPr>
        <w:t xml:space="preserve"> – exceção 1- Inserir transição com símbolo que não pertence ao alfabeto de entrada:</w:t>
      </w:r>
    </w:p>
    <w:p w:rsidR="006128FE" w:rsidRDefault="006128FE" w:rsidP="002945CA">
      <w:pPr>
        <w:pStyle w:val="PargrafodaLista"/>
        <w:spacing w:before="0" w:after="0" w:line="360" w:lineRule="auto"/>
        <w:rPr>
          <w:b/>
        </w:rPr>
      </w:pPr>
    </w:p>
    <w:p w:rsidR="006128FE" w:rsidRPr="006128FE" w:rsidRDefault="006128FE" w:rsidP="002945CA">
      <w:pPr>
        <w:pStyle w:val="PargrafodaLista"/>
        <w:spacing w:before="0" w:after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276600" cy="15144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FE" w:rsidRDefault="006128FE" w:rsidP="002945CA">
      <w:pPr>
        <w:pStyle w:val="PargrafodaLista"/>
        <w:spacing w:before="0" w:after="0" w:line="360" w:lineRule="auto"/>
        <w:rPr>
          <w:b/>
        </w:rPr>
      </w:pPr>
    </w:p>
    <w:p w:rsidR="006128FE" w:rsidRDefault="006128FE" w:rsidP="002945CA">
      <w:pPr>
        <w:pStyle w:val="PargrafodaLista"/>
        <w:spacing w:before="0" w:after="0" w:line="360" w:lineRule="auto"/>
        <w:rPr>
          <w:b/>
        </w:rPr>
      </w:pPr>
    </w:p>
    <w:p w:rsidR="006128FE" w:rsidRDefault="006128FE" w:rsidP="002945CA">
      <w:pPr>
        <w:pStyle w:val="PargrafodaLista"/>
        <w:spacing w:before="0" w:after="0" w:line="360" w:lineRule="auto"/>
        <w:rPr>
          <w:b/>
        </w:rPr>
      </w:pPr>
    </w:p>
    <w:p w:rsidR="00362AC5" w:rsidRDefault="00362AC5" w:rsidP="002945CA">
      <w:pPr>
        <w:pStyle w:val="PargrafodaLista"/>
        <w:spacing w:before="0" w:after="0" w:line="360" w:lineRule="auto"/>
        <w:rPr>
          <w:b/>
        </w:rPr>
      </w:pPr>
    </w:p>
    <w:p w:rsidR="00362AC5" w:rsidRDefault="00362AC5" w:rsidP="002945CA">
      <w:pPr>
        <w:pStyle w:val="PargrafodaLista"/>
        <w:spacing w:before="0" w:after="0" w:line="360" w:lineRule="auto"/>
        <w:rPr>
          <w:b/>
        </w:rPr>
      </w:pPr>
    </w:p>
    <w:p w:rsidR="00362AC5" w:rsidRDefault="00362AC5" w:rsidP="002945CA">
      <w:pPr>
        <w:pStyle w:val="PargrafodaLista"/>
        <w:spacing w:before="0" w:after="0" w:line="360" w:lineRule="auto"/>
        <w:rPr>
          <w:b/>
        </w:rPr>
      </w:pPr>
    </w:p>
    <w:p w:rsidR="002945CA" w:rsidRDefault="006128FE" w:rsidP="002945CA">
      <w:pPr>
        <w:pStyle w:val="PargrafodaLista"/>
        <w:spacing w:before="0" w:after="0" w:line="360" w:lineRule="auto"/>
        <w:rPr>
          <w:b/>
        </w:rPr>
      </w:pPr>
      <w:r w:rsidRPr="006128FE">
        <w:rPr>
          <w:b/>
        </w:rPr>
        <w:t>4.1</w:t>
      </w:r>
      <w:r>
        <w:rPr>
          <w:b/>
        </w:rPr>
        <w:t xml:space="preserve"> exceção 2 – Inserir transição com empilhar e desempilhar que não pertence ao alfabeto da pilha:</w:t>
      </w:r>
    </w:p>
    <w:p w:rsidR="006128FE" w:rsidRPr="000E532A" w:rsidRDefault="006128FE" w:rsidP="000E532A">
      <w:pPr>
        <w:pStyle w:val="PargrafodaLista"/>
        <w:spacing w:before="0" w:after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114675" cy="1524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FE" w:rsidRPr="000E532A" w:rsidRDefault="006128FE" w:rsidP="000E532A">
      <w:pPr>
        <w:pStyle w:val="PargrafodaLista"/>
        <w:spacing w:before="0" w:after="0" w:line="360" w:lineRule="auto"/>
        <w:rPr>
          <w:b/>
        </w:rPr>
      </w:pPr>
      <w:r>
        <w:rPr>
          <w:b/>
        </w:rPr>
        <w:t>4.2- demais exceções:</w:t>
      </w:r>
    </w:p>
    <w:p w:rsidR="006128FE" w:rsidRDefault="006128FE" w:rsidP="000E532A">
      <w:pPr>
        <w:pStyle w:val="PargrafodaLista"/>
        <w:spacing w:before="0" w:after="0" w:line="360" w:lineRule="auto"/>
      </w:pPr>
      <w:r>
        <w:t xml:space="preserve"> As demais exceções como inserir transição sem informar estados de orig</w:t>
      </w:r>
      <w:r w:rsidR="00362AC5">
        <w:t xml:space="preserve">em ou destino configuram erro no simulador. </w:t>
      </w:r>
      <w:r>
        <w:t>Ao clicar em adicionar transição com alguma dessas exceções informadas acima, não acontecerá nada ao programa.</w:t>
      </w:r>
    </w:p>
    <w:p w:rsidR="006128FE" w:rsidRDefault="006128FE" w:rsidP="000E532A">
      <w:pPr>
        <w:pStyle w:val="PargrafodaLista"/>
        <w:spacing w:before="0" w:after="0" w:line="360" w:lineRule="auto"/>
      </w:pPr>
      <w:r>
        <w:rPr>
          <w:b/>
        </w:rPr>
        <w:t xml:space="preserve"> </w:t>
      </w:r>
      <w:r w:rsidRPr="006128FE">
        <w:t>Ao inserir uma transição deverá aparecer o seguinte texto no campo 9</w:t>
      </w:r>
      <w:r>
        <w:t>.</w:t>
      </w:r>
    </w:p>
    <w:p w:rsidR="00362AC5" w:rsidRDefault="00362AC5" w:rsidP="000E532A">
      <w:pPr>
        <w:pStyle w:val="PargrafodaLista"/>
        <w:spacing w:before="0" w:after="0" w:line="360" w:lineRule="auto"/>
      </w:pPr>
    </w:p>
    <w:p w:rsidR="00362AC5" w:rsidRDefault="00362AC5" w:rsidP="000E532A">
      <w:pPr>
        <w:pStyle w:val="PargrafodaLista"/>
        <w:spacing w:before="0" w:after="0" w:line="360" w:lineRule="auto"/>
        <w:rPr>
          <w:b/>
        </w:rPr>
      </w:pPr>
      <w:r w:rsidRPr="00362AC5">
        <w:rPr>
          <w:b/>
        </w:rPr>
        <w:t>4.3- Transições não determinísticas</w:t>
      </w:r>
      <w:r>
        <w:rPr>
          <w:b/>
        </w:rPr>
        <w:t>:</w:t>
      </w:r>
    </w:p>
    <w:p w:rsidR="00362AC5" w:rsidRDefault="00362AC5" w:rsidP="00057ED7">
      <w:pPr>
        <w:spacing w:before="0" w:after="0" w:line="360" w:lineRule="auto"/>
        <w:ind w:left="720" w:firstLine="60"/>
      </w:pPr>
      <w:r>
        <w:t xml:space="preserve">O simulador foi configurado para não aceitar transições não </w:t>
      </w:r>
      <w:r w:rsidR="00057ED7">
        <w:t>determinísticas</w:t>
      </w:r>
      <w:r>
        <w:t>.</w:t>
      </w:r>
      <w:r w:rsidR="00057ED7">
        <w:t xml:space="preserve"> Acontece o não determinismo quando dentro dos autômatos há:</w:t>
      </w:r>
    </w:p>
    <w:p w:rsidR="00057ED7" w:rsidRDefault="00057ED7" w:rsidP="00057ED7">
      <w:pPr>
        <w:pStyle w:val="PargrafodaLista"/>
        <w:numPr>
          <w:ilvl w:val="0"/>
          <w:numId w:val="14"/>
        </w:numPr>
        <w:spacing w:before="0" w:after="0" w:line="360" w:lineRule="auto"/>
      </w:pPr>
      <w:r>
        <w:t>Mais de um uma transição partindo do mesmo estado, com o mesmo símbolo e mesmo símbolo para desempilhar.</w:t>
      </w:r>
    </w:p>
    <w:p w:rsidR="00057ED7" w:rsidRDefault="00057ED7" w:rsidP="00057ED7">
      <w:pPr>
        <w:pStyle w:val="PargrafodaLista"/>
        <w:numPr>
          <w:ilvl w:val="0"/>
          <w:numId w:val="14"/>
        </w:numPr>
        <w:spacing w:before="0" w:after="0" w:line="360" w:lineRule="auto"/>
      </w:pPr>
      <w:r>
        <w:t>Mais de uma transição partindo do mesmo estado, com o mesmo símbolo e um dos símbolos de desempilhar é lambda.</w:t>
      </w:r>
    </w:p>
    <w:p w:rsidR="00057ED7" w:rsidRDefault="00057ED7" w:rsidP="00057ED7">
      <w:pPr>
        <w:pStyle w:val="PargrafodaLista"/>
        <w:numPr>
          <w:ilvl w:val="0"/>
          <w:numId w:val="14"/>
        </w:numPr>
        <w:spacing w:before="0" w:after="0" w:line="360" w:lineRule="auto"/>
      </w:pPr>
      <w:r>
        <w:t>Mais de uma transição do mesmo estado, com um dos s</w:t>
      </w:r>
      <w:r w:rsidR="004C5471">
        <w:t>ímbolos sendo lambda.</w:t>
      </w:r>
    </w:p>
    <w:p w:rsidR="00057ED7" w:rsidRDefault="00057ED7" w:rsidP="00057ED7">
      <w:pPr>
        <w:spacing w:before="0" w:after="0" w:line="360" w:lineRule="auto"/>
        <w:ind w:left="720" w:firstLine="60"/>
      </w:pPr>
    </w:p>
    <w:p w:rsidR="00057ED7" w:rsidRPr="00362AC5" w:rsidRDefault="00057ED7" w:rsidP="00057ED7">
      <w:pPr>
        <w:pStyle w:val="PargrafodaLista"/>
        <w:spacing w:before="0" w:after="0" w:line="360" w:lineRule="auto"/>
      </w:pPr>
    </w:p>
    <w:p w:rsidR="00362AC5" w:rsidRDefault="004C5471" w:rsidP="000E532A">
      <w:pPr>
        <w:pStyle w:val="PargrafodaLista"/>
        <w:spacing w:before="0" w:after="0" w:line="360" w:lineRule="auto"/>
      </w:pPr>
      <w:r>
        <w:t>Após configurar uma transição será apresentada no campo de texto as informações:</w:t>
      </w:r>
    </w:p>
    <w:p w:rsidR="006128FE" w:rsidRPr="006128FE" w:rsidRDefault="006128FE" w:rsidP="002945CA">
      <w:pPr>
        <w:pStyle w:val="PargrafodaLista"/>
        <w:spacing w:before="0" w:after="0" w:line="360" w:lineRule="auto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3752850" cy="1181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FE" w:rsidRDefault="006128FE" w:rsidP="002945CA">
      <w:pPr>
        <w:pStyle w:val="PargrafodaLista"/>
        <w:spacing w:before="0" w:after="0" w:line="360" w:lineRule="auto"/>
      </w:pPr>
    </w:p>
    <w:p w:rsidR="004C5471" w:rsidRDefault="004C5471" w:rsidP="002945CA">
      <w:pPr>
        <w:pStyle w:val="PargrafodaLista"/>
        <w:spacing w:before="0" w:after="0" w:line="360" w:lineRule="auto"/>
      </w:pPr>
    </w:p>
    <w:p w:rsidR="004C5471" w:rsidRPr="006128FE" w:rsidRDefault="004C5471" w:rsidP="002945CA">
      <w:pPr>
        <w:pStyle w:val="PargrafodaLista"/>
        <w:spacing w:before="0" w:after="0" w:line="360" w:lineRule="auto"/>
      </w:pPr>
    </w:p>
    <w:p w:rsidR="00021B6C" w:rsidRDefault="004C5471" w:rsidP="006128FE">
      <w:pPr>
        <w:pStyle w:val="PargrafodaLista"/>
        <w:spacing w:before="0" w:after="0" w:line="360" w:lineRule="auto"/>
        <w:rPr>
          <w:b/>
        </w:rPr>
      </w:pPr>
      <w:r>
        <w:rPr>
          <w:b/>
        </w:rPr>
        <w:t>5- Campo de teste da entrada</w:t>
      </w:r>
    </w:p>
    <w:p w:rsidR="00021B6C" w:rsidRPr="000E532A" w:rsidRDefault="00021B6C" w:rsidP="000E532A">
      <w:pPr>
        <w:pStyle w:val="PargrafodaLista"/>
        <w:spacing w:before="0" w:after="0" w:line="360" w:lineRule="auto"/>
      </w:pPr>
      <w:r>
        <w:rPr>
          <w:b/>
        </w:rPr>
        <w:t xml:space="preserve"> </w:t>
      </w:r>
      <w:r>
        <w:t xml:space="preserve"> Insira no campo a palavra que deseja testar</w:t>
      </w:r>
      <w:r w:rsidR="004C5471">
        <w:t xml:space="preserve"> e clique em testar</w:t>
      </w:r>
      <w:r>
        <w:t>.</w:t>
      </w:r>
    </w:p>
    <w:p w:rsidR="00021B6C" w:rsidRPr="00021B6C" w:rsidRDefault="004C5471" w:rsidP="00021B6C">
      <w:pPr>
        <w:pStyle w:val="PargrafodaLista"/>
        <w:spacing w:before="0" w:after="0" w:line="360" w:lineRule="auto"/>
        <w:rPr>
          <w:b/>
        </w:rPr>
      </w:pPr>
      <w:r>
        <w:rPr>
          <w:b/>
        </w:rPr>
        <w:t>5.1</w:t>
      </w:r>
      <w:r w:rsidR="006128FE">
        <w:rPr>
          <w:b/>
        </w:rPr>
        <w:t xml:space="preserve"> – Campo para testar a palavra informada no campo 5.</w:t>
      </w:r>
    </w:p>
    <w:p w:rsidR="006128FE" w:rsidRDefault="00021B6C" w:rsidP="00021B6C">
      <w:pPr>
        <w:spacing w:before="0" w:after="0" w:line="360" w:lineRule="auto"/>
        <w:ind w:left="720"/>
      </w:pPr>
      <w:r>
        <w:t xml:space="preserve">Se a palavra informada for executada e reconhecida, deverá aparecer a seguinte mensagem: </w:t>
      </w:r>
    </w:p>
    <w:p w:rsidR="006128FE" w:rsidRDefault="00021B6C" w:rsidP="00021B6C">
      <w:pPr>
        <w:spacing w:before="0" w:after="0" w:line="360" w:lineRule="auto"/>
        <w:ind w:left="720"/>
      </w:pPr>
      <w:r>
        <w:rPr>
          <w:noProof/>
        </w:rPr>
        <w:drawing>
          <wp:inline distT="0" distB="0" distL="0" distR="0">
            <wp:extent cx="2638425" cy="14954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6C" w:rsidRDefault="00021B6C" w:rsidP="00021B6C">
      <w:pPr>
        <w:spacing w:before="0" w:after="0" w:line="360" w:lineRule="auto"/>
        <w:ind w:left="720"/>
      </w:pPr>
    </w:p>
    <w:p w:rsidR="00021B6C" w:rsidRDefault="00021B6C" w:rsidP="00021B6C">
      <w:pPr>
        <w:spacing w:before="0" w:after="0" w:line="360" w:lineRule="auto"/>
        <w:ind w:left="720"/>
      </w:pPr>
      <w:r>
        <w:t>Se a palavra não for reconhecida, deverá aparecer a seguinte mensagem:</w:t>
      </w:r>
    </w:p>
    <w:p w:rsidR="00021B6C" w:rsidRPr="00021B6C" w:rsidRDefault="00021B6C" w:rsidP="00021B6C">
      <w:pPr>
        <w:spacing w:before="0" w:after="0" w:line="360" w:lineRule="auto"/>
        <w:ind w:left="720"/>
      </w:pPr>
      <w:r>
        <w:rPr>
          <w:noProof/>
        </w:rPr>
        <w:drawing>
          <wp:inline distT="0" distB="0" distL="0" distR="0">
            <wp:extent cx="2647950" cy="1524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CA" w:rsidRDefault="002945CA" w:rsidP="002945CA">
      <w:pPr>
        <w:spacing w:before="0" w:after="0" w:line="360" w:lineRule="auto"/>
      </w:pPr>
    </w:p>
    <w:p w:rsidR="002945CA" w:rsidRDefault="002945CA" w:rsidP="002945CA">
      <w:pPr>
        <w:spacing w:before="0" w:after="0" w:line="360" w:lineRule="auto"/>
      </w:pPr>
    </w:p>
    <w:p w:rsidR="000E532A" w:rsidRPr="004C5471" w:rsidRDefault="004C5471" w:rsidP="000E532A">
      <w:pPr>
        <w:pStyle w:val="Ttulo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Pr="004C5471">
        <w:rPr>
          <w:sz w:val="24"/>
          <w:szCs w:val="24"/>
        </w:rPr>
        <w:t>- Transições não determinísticas:</w:t>
      </w:r>
    </w:p>
    <w:p w:rsidR="000E532A" w:rsidRDefault="000E532A" w:rsidP="000E532A">
      <w:r>
        <w:t xml:space="preserve">Ao clicar em limpar todas as configurações do autômatos serão limpas e </w:t>
      </w:r>
      <w:bookmarkStart w:id="9" w:name="_GoBack"/>
      <w:r>
        <w:t>permitirá</w:t>
      </w:r>
      <w:bookmarkEnd w:id="9"/>
      <w:r>
        <w:t xml:space="preserve"> configurar um novo AP.</w:t>
      </w:r>
    </w:p>
    <w:p w:rsidR="000E532A" w:rsidRPr="004C5471" w:rsidRDefault="004C5471" w:rsidP="000E532A">
      <w:pPr>
        <w:pStyle w:val="Ttulo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 w:rsidR="000E532A" w:rsidRPr="004C5471">
        <w:rPr>
          <w:sz w:val="24"/>
          <w:szCs w:val="24"/>
        </w:rPr>
        <w:t xml:space="preserve"> – Carregar</w:t>
      </w:r>
    </w:p>
    <w:p w:rsidR="000E532A" w:rsidRPr="000E532A" w:rsidRDefault="000E532A" w:rsidP="000E532A">
      <w:r>
        <w:t xml:space="preserve"> Ao clicar em carregar o programa irá carregar o autômato para reconhecer expressões matemáticas com parênteses, pedida na primeira parte do trabalho.</w:t>
      </w:r>
    </w:p>
    <w:p w:rsidR="002C35BF" w:rsidRDefault="002C35BF" w:rsidP="00B978CC">
      <w:pPr>
        <w:spacing w:before="0" w:after="0" w:line="360" w:lineRule="auto"/>
      </w:pPr>
    </w:p>
    <w:p w:rsidR="004C5471" w:rsidRDefault="004C5471" w:rsidP="00B978CC">
      <w:pPr>
        <w:spacing w:before="0" w:after="0" w:line="360" w:lineRule="auto"/>
      </w:pPr>
    </w:p>
    <w:p w:rsidR="004C5471" w:rsidRDefault="004C5471" w:rsidP="00B978CC">
      <w:pPr>
        <w:spacing w:before="0" w:after="0" w:line="360" w:lineRule="auto"/>
      </w:pPr>
    </w:p>
    <w:p w:rsidR="002945CA" w:rsidRDefault="00297965" w:rsidP="00297965">
      <w:pPr>
        <w:pStyle w:val="Ttulo1"/>
      </w:pPr>
      <w:r>
        <w:lastRenderedPageBreak/>
        <w:t>Testes Realizados:</w:t>
      </w:r>
    </w:p>
    <w:p w:rsidR="002C35BF" w:rsidRDefault="002C35BF" w:rsidP="00297965"/>
    <w:p w:rsidR="00966D5A" w:rsidRDefault="00966D5A" w:rsidP="002C35BF">
      <w:r>
        <w:t>Foram realizados diversos testes com modelos de autômatos de pilha, os resultados esperados foram obtidos com sucesso, segue a seguir modelo de teste criado e resultados esperados e obtidos:</w:t>
      </w:r>
    </w:p>
    <w:p w:rsidR="00966D5A" w:rsidRDefault="00966D5A" w:rsidP="002C35BF"/>
    <w:p w:rsidR="00966D5A" w:rsidRPr="009600D2" w:rsidRDefault="00966D5A" w:rsidP="00966D5A">
      <w:pPr>
        <w:rPr>
          <w:b/>
        </w:rPr>
      </w:pPr>
      <w:r w:rsidRPr="009600D2">
        <w:rPr>
          <w:b/>
        </w:rPr>
        <w:t>Primeiro teste:</w:t>
      </w:r>
    </w:p>
    <w:p w:rsidR="00966D5A" w:rsidRDefault="00966D5A" w:rsidP="00966D5A">
      <w:r>
        <w:t xml:space="preserve"> </w:t>
      </w:r>
      <w:r>
        <w:rPr>
          <w:noProof/>
        </w:rPr>
        <w:drawing>
          <wp:inline distT="0" distB="0" distL="0" distR="0" wp14:anchorId="32F9EDD6" wp14:editId="3925FBBE">
            <wp:extent cx="2743200" cy="1280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5A" w:rsidRDefault="00966D5A" w:rsidP="00966D5A"/>
    <w:p w:rsidR="00966D5A" w:rsidRDefault="00966D5A" w:rsidP="00966D5A">
      <w:r>
        <w:t>---------</w:t>
      </w:r>
      <w:r w:rsidR="00BE5A1E">
        <w:t>Configurações</w:t>
      </w:r>
      <w:r>
        <w:t xml:space="preserve"> do estado Q1-------------</w:t>
      </w:r>
    </w:p>
    <w:p w:rsidR="00966D5A" w:rsidRDefault="00BE5A1E" w:rsidP="00966D5A">
      <w:r>
        <w:t>Nome</w:t>
      </w:r>
      <w:r w:rsidR="00966D5A">
        <w:t xml:space="preserve"> do estado :Q1</w:t>
      </w:r>
    </w:p>
    <w:p w:rsidR="00966D5A" w:rsidRDefault="00BE5A1E" w:rsidP="00966D5A">
      <w:r>
        <w:t>Estado</w:t>
      </w:r>
      <w:r w:rsidR="00966D5A">
        <w:t xml:space="preserve"> inicial :</w:t>
      </w:r>
      <w:proofErr w:type="spellStart"/>
      <w:r w:rsidR="00966D5A">
        <w:t>true</w:t>
      </w:r>
      <w:proofErr w:type="spellEnd"/>
    </w:p>
    <w:p w:rsidR="00966D5A" w:rsidRDefault="00BE5A1E" w:rsidP="00966D5A">
      <w:r>
        <w:t>Estado</w:t>
      </w:r>
      <w:r w:rsidR="00966D5A">
        <w:t xml:space="preserve"> final :false</w:t>
      </w:r>
    </w:p>
    <w:p w:rsidR="00966D5A" w:rsidRDefault="00966D5A" w:rsidP="00966D5A"/>
    <w:p w:rsidR="00966D5A" w:rsidRDefault="00966D5A" w:rsidP="00966D5A">
      <w:r>
        <w:t>---------</w:t>
      </w:r>
      <w:r w:rsidR="00BE5A1E">
        <w:t>Configurações</w:t>
      </w:r>
      <w:r>
        <w:t xml:space="preserve"> do estado Q2-------------</w:t>
      </w:r>
    </w:p>
    <w:p w:rsidR="00966D5A" w:rsidRDefault="00BE5A1E" w:rsidP="00966D5A">
      <w:r>
        <w:t>Nome</w:t>
      </w:r>
      <w:r w:rsidR="00966D5A">
        <w:t xml:space="preserve"> do estado :Q2</w:t>
      </w:r>
    </w:p>
    <w:p w:rsidR="00966D5A" w:rsidRDefault="00BE5A1E" w:rsidP="00966D5A">
      <w:r>
        <w:t>Estado</w:t>
      </w:r>
      <w:r w:rsidR="00966D5A">
        <w:t xml:space="preserve"> inicial :false</w:t>
      </w:r>
    </w:p>
    <w:p w:rsidR="00966D5A" w:rsidRDefault="00BE5A1E" w:rsidP="00966D5A">
      <w:r>
        <w:t>Estado</w:t>
      </w:r>
      <w:r w:rsidR="00966D5A">
        <w:t xml:space="preserve"> final :</w:t>
      </w:r>
      <w:proofErr w:type="spellStart"/>
      <w:r w:rsidR="00966D5A">
        <w:t>true</w:t>
      </w:r>
      <w:proofErr w:type="spellEnd"/>
    </w:p>
    <w:p w:rsidR="00966D5A" w:rsidRDefault="00966D5A" w:rsidP="00966D5A"/>
    <w:p w:rsidR="00966D5A" w:rsidRDefault="00966D5A" w:rsidP="00966D5A">
      <w:r>
        <w:t>---ELEMENTOS DO ALFABETO DE ENTRADA---|</w:t>
      </w:r>
    </w:p>
    <w:p w:rsidR="00966D5A" w:rsidRDefault="00966D5A" w:rsidP="00966D5A">
      <w:proofErr w:type="spellStart"/>
      <w:proofErr w:type="gramStart"/>
      <w:r>
        <w:t>a</w:t>
      </w:r>
      <w:proofErr w:type="gramEnd"/>
      <w:r>
        <w:t>|b</w:t>
      </w:r>
      <w:proofErr w:type="spellEnd"/>
      <w:r>
        <w:t>|</w:t>
      </w:r>
    </w:p>
    <w:p w:rsidR="00966D5A" w:rsidRDefault="00966D5A" w:rsidP="00966D5A">
      <w:r>
        <w:t>---ELEMENTOS DA PILHA---</w:t>
      </w:r>
    </w:p>
    <w:p w:rsidR="00966D5A" w:rsidRDefault="00966D5A" w:rsidP="00966D5A">
      <w:r>
        <w:t>#-x-</w:t>
      </w:r>
    </w:p>
    <w:p w:rsidR="00966D5A" w:rsidRDefault="00966D5A" w:rsidP="00966D5A">
      <w:r>
        <w:t>---------CONFIGURAÇÕES DA TRANSIÇÃO----------</w:t>
      </w:r>
    </w:p>
    <w:p w:rsidR="00966D5A" w:rsidRDefault="00966D5A" w:rsidP="00966D5A"/>
    <w:p w:rsidR="00966D5A" w:rsidRDefault="00966D5A" w:rsidP="00966D5A">
      <w:r>
        <w:t>Símbolo de transição :a</w:t>
      </w:r>
    </w:p>
    <w:p w:rsidR="00966D5A" w:rsidRDefault="00966D5A" w:rsidP="00966D5A">
      <w:r>
        <w:t>Estado de origem :Q1</w:t>
      </w:r>
    </w:p>
    <w:p w:rsidR="00966D5A" w:rsidRDefault="00966D5A" w:rsidP="00966D5A">
      <w:r>
        <w:t>Estado destino :Q1</w:t>
      </w:r>
    </w:p>
    <w:p w:rsidR="00966D5A" w:rsidRDefault="00966D5A" w:rsidP="00966D5A">
      <w:r>
        <w:t>Empilha :x</w:t>
      </w:r>
    </w:p>
    <w:p w:rsidR="00966D5A" w:rsidRDefault="00BE5A1E" w:rsidP="00966D5A">
      <w:r>
        <w:t>Desempilha:</w:t>
      </w:r>
      <w:r w:rsidR="00966D5A">
        <w:t>#</w:t>
      </w:r>
    </w:p>
    <w:p w:rsidR="00966D5A" w:rsidRDefault="00966D5A" w:rsidP="00966D5A">
      <w:r>
        <w:t>---------CONFIGURAÇÕES DA TRANSIÇÃO----------</w:t>
      </w:r>
    </w:p>
    <w:p w:rsidR="00966D5A" w:rsidRDefault="00966D5A" w:rsidP="00966D5A"/>
    <w:p w:rsidR="00966D5A" w:rsidRDefault="00966D5A" w:rsidP="00966D5A">
      <w:r>
        <w:t>Símbolo de transição :b</w:t>
      </w:r>
    </w:p>
    <w:p w:rsidR="00966D5A" w:rsidRDefault="00966D5A" w:rsidP="00966D5A">
      <w:r>
        <w:t>Estado de origem :Q1</w:t>
      </w:r>
    </w:p>
    <w:p w:rsidR="00966D5A" w:rsidRDefault="00966D5A" w:rsidP="00966D5A">
      <w:r>
        <w:t>Estado destino :Q2</w:t>
      </w:r>
    </w:p>
    <w:p w:rsidR="00966D5A" w:rsidRDefault="00BE5A1E" w:rsidP="00966D5A">
      <w:r>
        <w:t>Empilha:</w:t>
      </w:r>
      <w:r w:rsidR="00966D5A">
        <w:t>#</w:t>
      </w:r>
    </w:p>
    <w:p w:rsidR="00966D5A" w:rsidRDefault="00966D5A" w:rsidP="00966D5A">
      <w:r>
        <w:lastRenderedPageBreak/>
        <w:t>Desempilha :x</w:t>
      </w:r>
    </w:p>
    <w:p w:rsidR="00966D5A" w:rsidRDefault="00966D5A" w:rsidP="00966D5A"/>
    <w:p w:rsidR="00966D5A" w:rsidRDefault="00966D5A" w:rsidP="00966D5A"/>
    <w:p w:rsidR="00966D5A" w:rsidRDefault="00966D5A" w:rsidP="00966D5A"/>
    <w:p w:rsidR="00966D5A" w:rsidRDefault="00966D5A" w:rsidP="00966D5A"/>
    <w:p w:rsidR="00966D5A" w:rsidRDefault="00966D5A" w:rsidP="00966D5A">
      <w:r>
        <w:t>---------CONFIGURAÇÕES DA TRANSIÇÃO----------</w:t>
      </w:r>
    </w:p>
    <w:p w:rsidR="00966D5A" w:rsidRDefault="00966D5A" w:rsidP="00966D5A"/>
    <w:p w:rsidR="00966D5A" w:rsidRDefault="00966D5A" w:rsidP="00966D5A">
      <w:r>
        <w:t>Símbolo de transição :b</w:t>
      </w:r>
    </w:p>
    <w:p w:rsidR="00966D5A" w:rsidRDefault="00966D5A" w:rsidP="00966D5A">
      <w:r>
        <w:t>Estado de origem :Q2</w:t>
      </w:r>
    </w:p>
    <w:p w:rsidR="00966D5A" w:rsidRDefault="00966D5A" w:rsidP="00966D5A">
      <w:r>
        <w:t>Estado destino :Q2</w:t>
      </w:r>
    </w:p>
    <w:p w:rsidR="00966D5A" w:rsidRDefault="00BE5A1E" w:rsidP="00966D5A">
      <w:r>
        <w:t>Empilha:</w:t>
      </w:r>
      <w:r w:rsidR="00966D5A">
        <w:t>#</w:t>
      </w:r>
    </w:p>
    <w:p w:rsidR="00966D5A" w:rsidRDefault="00966D5A" w:rsidP="00966D5A">
      <w:r>
        <w:t>Desempilha :x</w:t>
      </w:r>
    </w:p>
    <w:p w:rsidR="00966D5A" w:rsidRDefault="00966D5A" w:rsidP="00966D5A"/>
    <w:p w:rsidR="00966D5A" w:rsidRDefault="00966D5A" w:rsidP="00966D5A"/>
    <w:p w:rsidR="00966D5A" w:rsidRDefault="00966D5A" w:rsidP="00966D5A">
      <w:r>
        <w:t xml:space="preserve"> Teste:</w:t>
      </w:r>
    </w:p>
    <w:p w:rsidR="00966D5A" w:rsidRDefault="00966D5A" w:rsidP="00966D5A">
      <w:r>
        <w:t xml:space="preserve">Palavra: </w:t>
      </w:r>
      <w:proofErr w:type="spellStart"/>
      <w:r>
        <w:t>aaabbb</w:t>
      </w:r>
      <w:proofErr w:type="spellEnd"/>
    </w:p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b Desempilha: x Empilha: # Destino: Q2</w:t>
      </w:r>
    </w:p>
    <w:p w:rsidR="00966D5A" w:rsidRDefault="00966D5A" w:rsidP="00966D5A">
      <w:r>
        <w:t>Estado: Q2 Transição: b Desempilha: x Empilha: # Destino: Q2</w:t>
      </w:r>
    </w:p>
    <w:p w:rsidR="00966D5A" w:rsidRDefault="00966D5A" w:rsidP="00966D5A">
      <w:r>
        <w:t>Estado: Q2 Transição: b Desempilha: x Empilha: # Destino: Q2</w:t>
      </w:r>
    </w:p>
    <w:p w:rsidR="00966D5A" w:rsidRDefault="00966D5A" w:rsidP="00966D5A"/>
    <w:p w:rsidR="00966D5A" w:rsidRDefault="00966D5A" w:rsidP="00966D5A">
      <w:r>
        <w:rPr>
          <w:noProof/>
        </w:rPr>
        <w:drawing>
          <wp:inline distT="0" distB="0" distL="0" distR="0" wp14:anchorId="01376911" wp14:editId="45C657C4">
            <wp:extent cx="2657475" cy="15144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5A" w:rsidRDefault="00966D5A" w:rsidP="00966D5A"/>
    <w:p w:rsidR="00966D5A" w:rsidRDefault="00966D5A" w:rsidP="00966D5A">
      <w:r>
        <w:t xml:space="preserve">Palavra: </w:t>
      </w:r>
      <w:proofErr w:type="spellStart"/>
      <w:r>
        <w:t>aaabb</w:t>
      </w:r>
      <w:proofErr w:type="spellEnd"/>
    </w:p>
    <w:p w:rsidR="00966D5A" w:rsidRDefault="00966D5A" w:rsidP="00966D5A"/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a Desempilha: # Empilha: x Destino: Q1</w:t>
      </w:r>
    </w:p>
    <w:p w:rsidR="00966D5A" w:rsidRDefault="00966D5A" w:rsidP="00966D5A">
      <w:r>
        <w:t>Estado: Q1 Transição: b Desempilha: x Empilha: # Destino: Q2</w:t>
      </w:r>
    </w:p>
    <w:p w:rsidR="00966D5A" w:rsidRDefault="00966D5A" w:rsidP="00966D5A">
      <w:r>
        <w:t>Estado: Q2 Transição: b Desempilha: x Empilha: # Destino: Q2</w:t>
      </w:r>
    </w:p>
    <w:p w:rsidR="00966D5A" w:rsidRDefault="00966D5A" w:rsidP="00966D5A"/>
    <w:p w:rsidR="00966D5A" w:rsidRPr="00297965" w:rsidRDefault="00966D5A" w:rsidP="00966D5A">
      <w:r>
        <w:rPr>
          <w:noProof/>
        </w:rPr>
        <w:lastRenderedPageBreak/>
        <w:drawing>
          <wp:inline distT="0" distB="0" distL="0" distR="0" wp14:anchorId="6521C295" wp14:editId="5B32C543">
            <wp:extent cx="2971800" cy="10267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14" cy="10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5A" w:rsidRPr="00297965" w:rsidRDefault="00966D5A" w:rsidP="002C35BF"/>
    <w:sectPr w:rsidR="00966D5A" w:rsidRPr="00297965" w:rsidSect="00F43F15">
      <w:footerReference w:type="default" r:id="rId27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6A" w:rsidRDefault="000E2A6A" w:rsidP="00E05627">
      <w:r>
        <w:separator/>
      </w:r>
    </w:p>
  </w:endnote>
  <w:endnote w:type="continuationSeparator" w:id="0">
    <w:p w:rsidR="000E2A6A" w:rsidRDefault="000E2A6A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7D768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37BB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7D768C" w:rsidRDefault="003E3ECF">
    <w:pPr>
      <w:pStyle w:val="Rodap"/>
      <w:ind w:right="360"/>
    </w:pPr>
    <w:r>
      <w:t xml:space="preserve">ITC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6A" w:rsidRDefault="000E2A6A" w:rsidP="00E05627">
      <w:r>
        <w:separator/>
      </w:r>
    </w:p>
  </w:footnote>
  <w:footnote w:type="continuationSeparator" w:id="0">
    <w:p w:rsidR="000E2A6A" w:rsidRDefault="000E2A6A" w:rsidP="00E0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2"/>
        </w:tabs>
        <w:ind w:left="142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F620F1"/>
    <w:multiLevelType w:val="hybridMultilevel"/>
    <w:tmpl w:val="9D5A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6">
    <w:nsid w:val="361E5D5B"/>
    <w:multiLevelType w:val="hybridMultilevel"/>
    <w:tmpl w:val="86D2B42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C2A6568"/>
    <w:multiLevelType w:val="hybridMultilevel"/>
    <w:tmpl w:val="9CB0AB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07E92"/>
    <w:multiLevelType w:val="hybridMultilevel"/>
    <w:tmpl w:val="70B099EC"/>
    <w:lvl w:ilvl="0" w:tplc="0D0CE0BE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F349A"/>
    <w:multiLevelType w:val="hybridMultilevel"/>
    <w:tmpl w:val="5FEAE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1">
    <w:nsid w:val="4FEF3765"/>
    <w:multiLevelType w:val="hybridMultilevel"/>
    <w:tmpl w:val="D99CF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AD66DD1"/>
    <w:multiLevelType w:val="hybridMultilevel"/>
    <w:tmpl w:val="7976222E"/>
    <w:lvl w:ilvl="0" w:tplc="0416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4">
    <w:nsid w:val="6B295948"/>
    <w:multiLevelType w:val="hybridMultilevel"/>
    <w:tmpl w:val="7C427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1"/>
  </w:num>
  <w:num w:numId="13">
    <w:abstractNumId w:val="13"/>
  </w:num>
  <w:num w:numId="14">
    <w:abstractNumId w:val="3"/>
  </w:num>
  <w:num w:numId="15">
    <w:abstractNumId w:val="9"/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2"/>
    <w:rsid w:val="00007294"/>
    <w:rsid w:val="00021B6C"/>
    <w:rsid w:val="00024371"/>
    <w:rsid w:val="00057ED7"/>
    <w:rsid w:val="000665F0"/>
    <w:rsid w:val="000A28AB"/>
    <w:rsid w:val="000B2C44"/>
    <w:rsid w:val="000B3E5A"/>
    <w:rsid w:val="000B7B27"/>
    <w:rsid w:val="000C7E94"/>
    <w:rsid w:val="000D3C49"/>
    <w:rsid w:val="000E2A6A"/>
    <w:rsid w:val="000E532A"/>
    <w:rsid w:val="00134EE5"/>
    <w:rsid w:val="00134F87"/>
    <w:rsid w:val="00137FB0"/>
    <w:rsid w:val="001422D2"/>
    <w:rsid w:val="001443A7"/>
    <w:rsid w:val="00147526"/>
    <w:rsid w:val="00154447"/>
    <w:rsid w:val="001F4085"/>
    <w:rsid w:val="00217D36"/>
    <w:rsid w:val="00235074"/>
    <w:rsid w:val="00251CA8"/>
    <w:rsid w:val="0026327C"/>
    <w:rsid w:val="002945CA"/>
    <w:rsid w:val="00297965"/>
    <w:rsid w:val="002A18D9"/>
    <w:rsid w:val="002A3C2C"/>
    <w:rsid w:val="002A3C80"/>
    <w:rsid w:val="002A7A0A"/>
    <w:rsid w:val="002B1C83"/>
    <w:rsid w:val="002C35BF"/>
    <w:rsid w:val="002D3D32"/>
    <w:rsid w:val="002F37BB"/>
    <w:rsid w:val="00305397"/>
    <w:rsid w:val="00307704"/>
    <w:rsid w:val="00362AC5"/>
    <w:rsid w:val="003843CD"/>
    <w:rsid w:val="003A053D"/>
    <w:rsid w:val="003E3ECF"/>
    <w:rsid w:val="00401483"/>
    <w:rsid w:val="004037F3"/>
    <w:rsid w:val="00446A81"/>
    <w:rsid w:val="00473DF8"/>
    <w:rsid w:val="00487061"/>
    <w:rsid w:val="004B2D37"/>
    <w:rsid w:val="004C5471"/>
    <w:rsid w:val="004D2530"/>
    <w:rsid w:val="00504F85"/>
    <w:rsid w:val="00521FE6"/>
    <w:rsid w:val="00522A78"/>
    <w:rsid w:val="005233CA"/>
    <w:rsid w:val="00524FE1"/>
    <w:rsid w:val="005642A3"/>
    <w:rsid w:val="005724EF"/>
    <w:rsid w:val="005B15EF"/>
    <w:rsid w:val="005B6F8B"/>
    <w:rsid w:val="005D1BC0"/>
    <w:rsid w:val="005E4887"/>
    <w:rsid w:val="005F2DAD"/>
    <w:rsid w:val="006028F5"/>
    <w:rsid w:val="006128FE"/>
    <w:rsid w:val="00636BAD"/>
    <w:rsid w:val="00640557"/>
    <w:rsid w:val="00645E96"/>
    <w:rsid w:val="006B4BE6"/>
    <w:rsid w:val="006B760E"/>
    <w:rsid w:val="006B7828"/>
    <w:rsid w:val="006F3B9D"/>
    <w:rsid w:val="00700F68"/>
    <w:rsid w:val="007613B5"/>
    <w:rsid w:val="00772950"/>
    <w:rsid w:val="007849A3"/>
    <w:rsid w:val="007B0EC2"/>
    <w:rsid w:val="007B10FB"/>
    <w:rsid w:val="007D768C"/>
    <w:rsid w:val="00803DD5"/>
    <w:rsid w:val="00832E00"/>
    <w:rsid w:val="00853D27"/>
    <w:rsid w:val="00855A65"/>
    <w:rsid w:val="0089799E"/>
    <w:rsid w:val="008C6AB4"/>
    <w:rsid w:val="008D5B7E"/>
    <w:rsid w:val="008F3516"/>
    <w:rsid w:val="008F444F"/>
    <w:rsid w:val="0090379E"/>
    <w:rsid w:val="00916FBF"/>
    <w:rsid w:val="0092253E"/>
    <w:rsid w:val="009600D2"/>
    <w:rsid w:val="00966D5A"/>
    <w:rsid w:val="0096708B"/>
    <w:rsid w:val="0096792C"/>
    <w:rsid w:val="00992294"/>
    <w:rsid w:val="009B396B"/>
    <w:rsid w:val="009E506F"/>
    <w:rsid w:val="009E67F1"/>
    <w:rsid w:val="00A04846"/>
    <w:rsid w:val="00A26412"/>
    <w:rsid w:val="00A33A05"/>
    <w:rsid w:val="00A54CD5"/>
    <w:rsid w:val="00A63034"/>
    <w:rsid w:val="00A67802"/>
    <w:rsid w:val="00A74EE6"/>
    <w:rsid w:val="00AB63CE"/>
    <w:rsid w:val="00AC4967"/>
    <w:rsid w:val="00AD1A33"/>
    <w:rsid w:val="00B07ECC"/>
    <w:rsid w:val="00B24111"/>
    <w:rsid w:val="00B54055"/>
    <w:rsid w:val="00B7678F"/>
    <w:rsid w:val="00B978CC"/>
    <w:rsid w:val="00BC18E8"/>
    <w:rsid w:val="00BE126A"/>
    <w:rsid w:val="00BE5A1E"/>
    <w:rsid w:val="00C161F5"/>
    <w:rsid w:val="00C2160B"/>
    <w:rsid w:val="00C22A87"/>
    <w:rsid w:val="00C2715A"/>
    <w:rsid w:val="00C35689"/>
    <w:rsid w:val="00C63CEF"/>
    <w:rsid w:val="00C70ECA"/>
    <w:rsid w:val="00C711FF"/>
    <w:rsid w:val="00CA5422"/>
    <w:rsid w:val="00CA5EB0"/>
    <w:rsid w:val="00CB4BD1"/>
    <w:rsid w:val="00CE625B"/>
    <w:rsid w:val="00D13335"/>
    <w:rsid w:val="00D3587E"/>
    <w:rsid w:val="00D4071A"/>
    <w:rsid w:val="00D75FC0"/>
    <w:rsid w:val="00D81509"/>
    <w:rsid w:val="00D82738"/>
    <w:rsid w:val="00D84E36"/>
    <w:rsid w:val="00D8538B"/>
    <w:rsid w:val="00DB4EA2"/>
    <w:rsid w:val="00DC1274"/>
    <w:rsid w:val="00DD2405"/>
    <w:rsid w:val="00DE337E"/>
    <w:rsid w:val="00DF2844"/>
    <w:rsid w:val="00E036AF"/>
    <w:rsid w:val="00E03F77"/>
    <w:rsid w:val="00E05627"/>
    <w:rsid w:val="00E26260"/>
    <w:rsid w:val="00E639F0"/>
    <w:rsid w:val="00E80B95"/>
    <w:rsid w:val="00E86FDB"/>
    <w:rsid w:val="00EA14C0"/>
    <w:rsid w:val="00ED025A"/>
    <w:rsid w:val="00EE1E5C"/>
    <w:rsid w:val="00F12E4E"/>
    <w:rsid w:val="00F13693"/>
    <w:rsid w:val="00F15637"/>
    <w:rsid w:val="00F22E2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FF9598-87F9-45CE-959B-34E557F6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pPr>
      <w:spacing w:before="0" w:after="0"/>
    </w:pPr>
    <w:rPr>
      <w:sz w:val="20"/>
    </w:rPr>
  </w:style>
  <w:style w:type="paragraph" w:customStyle="1" w:styleId="capa">
    <w:name w:val="capa"/>
    <w:basedOn w:val="Normal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</w:style>
  <w:style w:type="paragraph" w:styleId="Sumrio1">
    <w:name w:val="toc 1"/>
    <w:basedOn w:val="Normal"/>
    <w:next w:val="Normal"/>
    <w:semiHidden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pPr>
      <w:tabs>
        <w:tab w:val="right" w:leader="dot" w:pos="8313"/>
      </w:tabs>
      <w:ind w:left="24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Termos">
    <w:name w:val="Termos"/>
    <w:basedOn w:val="Normal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pPr>
      <w:ind w:firstLine="720"/>
    </w:pPr>
    <w:rPr>
      <w:i/>
    </w:rPr>
  </w:style>
  <w:style w:type="paragraph" w:styleId="Recuodecorpodetexto2">
    <w:name w:val="Body Text Indent 2"/>
    <w:basedOn w:val="Normal"/>
    <w:pPr>
      <w:ind w:right="-334" w:firstLine="720"/>
    </w:pPr>
    <w:rPr>
      <w:i/>
    </w:rPr>
  </w:style>
  <w:style w:type="paragraph" w:styleId="Recuodecorpodetexto3">
    <w:name w:val="Body Text Indent 3"/>
    <w:basedOn w:val="Normal"/>
    <w:pPr>
      <w:ind w:left="720"/>
    </w:pPr>
    <w:rPr>
      <w:i/>
    </w:rPr>
  </w:style>
  <w:style w:type="paragraph" w:styleId="Corpodetexto3">
    <w:name w:val="Body Text 3"/>
    <w:basedOn w:val="Normal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8F444F"/>
    <w:pPr>
      <w:ind w:left="720"/>
      <w:contextualSpacing/>
    </w:pPr>
  </w:style>
  <w:style w:type="table" w:styleId="Tabelacomgrade">
    <w:name w:val="Table Grid"/>
    <w:basedOn w:val="Tabelanormal"/>
    <w:rsid w:val="00BE5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3AB9-FCAE-4F89-8EDA-D944E63B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0PS-tron</Template>
  <TotalTime>47</TotalTime>
  <Pages>15</Pages>
  <Words>1937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 do Software</vt:lpstr>
    </vt:vector>
  </TitlesOfParts>
  <Company/>
  <LinksUpToDate>false</LinksUpToDate>
  <CharactersWithSpaces>12373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Michael</cp:lastModifiedBy>
  <cp:revision>5</cp:revision>
  <cp:lastPrinted>2014-06-13T21:59:00Z</cp:lastPrinted>
  <dcterms:created xsi:type="dcterms:W3CDTF">2014-06-11T03:00:00Z</dcterms:created>
  <dcterms:modified xsi:type="dcterms:W3CDTF">2014-06-13T21:59:00Z</dcterms:modified>
</cp:coreProperties>
</file>